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1" w:after="0" w:line="364" w:lineRule="exact"/>
        <w:ind w:left="392" w:right="573"/>
        <w:jc w:val="center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Data-Driven</w:t>
      </w:r>
      <w:r>
        <w:rPr>
          <w:rFonts w:ascii="Times New Roman" w:hAnsi="Times New Roman" w:cs="Times New Roman" w:eastAsia="Times New Roman"/>
          <w:sz w:val="36"/>
          <w:szCs w:val="36"/>
          <w:spacing w:val="8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8"/>
          <w:b/>
          <w:bCs/>
        </w:rPr>
        <w:t>App</w:t>
      </w:r>
      <w:r>
        <w:rPr>
          <w:rFonts w:ascii="Times New Roman" w:hAnsi="Times New Roman" w:cs="Times New Roman" w:eastAsia="Times New Roman"/>
          <w:sz w:val="36"/>
          <w:szCs w:val="36"/>
          <w:spacing w:val="-8"/>
          <w:w w:val="108"/>
          <w:b/>
          <w:bCs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8"/>
          <w:b/>
          <w:bCs/>
        </w:rPr>
        <w:t>oa</w:t>
      </w:r>
      <w:r>
        <w:rPr>
          <w:rFonts w:ascii="Times New Roman" w:hAnsi="Times New Roman" w:cs="Times New Roman" w:eastAsia="Times New Roman"/>
          <w:sz w:val="36"/>
          <w:szCs w:val="36"/>
          <w:spacing w:val="-4"/>
          <w:w w:val="108"/>
          <w:b/>
          <w:bCs/>
        </w:rPr>
        <w:t>c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8"/>
          <w:b/>
          <w:bCs/>
        </w:rPr>
        <w:t>h</w:t>
      </w:r>
      <w:r>
        <w:rPr>
          <w:rFonts w:ascii="Times New Roman" w:hAnsi="Times New Roman" w:cs="Times New Roman" w:eastAsia="Times New Roman"/>
          <w:sz w:val="36"/>
          <w:szCs w:val="36"/>
          <w:spacing w:val="8"/>
          <w:w w:val="108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7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36"/>
          <w:szCs w:val="36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36"/>
          <w:szCs w:val="36"/>
          <w:spacing w:val="-4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erring</w:t>
      </w:r>
      <w:r>
        <w:rPr>
          <w:rFonts w:ascii="Times New Roman" w:hAnsi="Times New Roman" w:cs="Times New Roman" w:eastAsia="Times New Roman"/>
          <w:sz w:val="36"/>
          <w:szCs w:val="36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1"/>
          <w:b/>
          <w:bCs/>
        </w:rPr>
        <w:t>Student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99"/>
          <w:b/>
          <w:bCs/>
        </w:rPr>
        <w:t>P</w:t>
      </w:r>
      <w:r>
        <w:rPr>
          <w:rFonts w:ascii="Times New Roman" w:hAnsi="Times New Roman" w:cs="Times New Roman" w:eastAsia="Times New Roman"/>
          <w:sz w:val="36"/>
          <w:szCs w:val="36"/>
          <w:spacing w:val="-7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5"/>
          <w:b/>
          <w:bCs/>
        </w:rPr>
        <w:t>oficien</w:t>
      </w:r>
      <w:r>
        <w:rPr>
          <w:rFonts w:ascii="Times New Roman" w:hAnsi="Times New Roman" w:cs="Times New Roman" w:eastAsia="Times New Roman"/>
          <w:sz w:val="36"/>
          <w:szCs w:val="36"/>
          <w:spacing w:val="-4"/>
          <w:w w:val="115"/>
          <w:b/>
          <w:bCs/>
        </w:rPr>
        <w:t>c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0"/>
          <w:b/>
          <w:bCs/>
        </w:rPr>
        <w:t>y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36"/>
          <w:szCs w:val="36"/>
          <w:spacing w:val="-7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om</w:t>
      </w:r>
      <w:r>
        <w:rPr>
          <w:rFonts w:ascii="Times New Roman" w:hAnsi="Times New Roman" w:cs="Times New Roman" w:eastAsia="Times New Roman"/>
          <w:sz w:val="36"/>
          <w:szCs w:val="36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Game</w:t>
      </w:r>
      <w:r>
        <w:rPr>
          <w:rFonts w:ascii="Times New Roman" w:hAnsi="Times New Roman" w:cs="Times New Roman" w:eastAsia="Times New Roman"/>
          <w:sz w:val="36"/>
          <w:szCs w:val="36"/>
          <w:spacing w:val="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</w:rPr>
        <w:t>Activity</w:t>
      </w:r>
      <w:r>
        <w:rPr>
          <w:rFonts w:ascii="Times New Roman" w:hAnsi="Times New Roman" w:cs="Times New Roman" w:eastAsia="Times New Roman"/>
          <w:sz w:val="36"/>
          <w:szCs w:val="36"/>
          <w:spacing w:val="8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5"/>
          <w:b/>
          <w:bCs/>
        </w:rPr>
        <w:t>Logs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9" w:right="50"/>
        <w:jc w:val="center"/>
        <w:tabs>
          <w:tab w:pos="3300" w:val="left"/>
          <w:tab w:pos="6160" w:val="left"/>
          <w:tab w:pos="854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Mohammad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alakmasir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7"/>
        </w:rPr>
        <w:t>*,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#</w:t>
      </w:r>
      <w:r>
        <w:rPr>
          <w:rFonts w:ascii="Times New Roman" w:hAnsi="Times New Roman" w:cs="Times New Roman" w:eastAsia="Times New Roman"/>
          <w:sz w:val="14"/>
          <w:szCs w:val="14"/>
          <w:spacing w:val="-34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93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´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  <w:b/>
          <w:bCs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position w:val="0"/>
        </w:rPr>
        <w:t>Gonz</w:t>
      </w:r>
      <w:r>
        <w:rPr>
          <w:rFonts w:ascii="Times New Roman" w:hAnsi="Times New Roman" w:cs="Times New Roman" w:eastAsia="Times New Roman"/>
          <w:sz w:val="24"/>
          <w:szCs w:val="24"/>
          <w:spacing w:val="-100"/>
          <w:w w:val="99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position w:val="0"/>
        </w:rPr>
        <w:t>´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lez-B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enes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7"/>
        </w:rPr>
        <w:t>*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7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7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Geoff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Gordon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>§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Kristen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position w:val="0"/>
        </w:rPr>
        <w:t>DiCerbo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7"/>
        </w:rPr>
        <w:t>*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360" w:bottom="280" w:left="900" w:right="580"/>
        </w:sectPr>
      </w:pPr>
      <w:rPr/>
    </w:p>
    <w:p>
      <w:pPr>
        <w:spacing w:before="0" w:after="0" w:line="259" w:lineRule="exact"/>
        <w:ind w:left="1159" w:right="57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105"/>
          <w:i/>
          <w:position w:val="7"/>
        </w:rPr>
        <w:t>*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School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Research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59" w:lineRule="exact"/>
        <w:ind w:left="1625" w:right="104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Pearson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65" w:lineRule="auto"/>
        <w:ind w:left="532" w:right="-4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メイリオ" w:hAnsi="メイリオ" w:cs="メイリオ" w:eastAsia="メイリオ"/>
          <w:sz w:val="20"/>
          <w:szCs w:val="20"/>
          <w:w w:val="83"/>
          <w:i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jose.gonzalez-brenes,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kristen.dicerbo</w:t>
      </w:r>
      <w:r>
        <w:rPr>
          <w:rFonts w:ascii="メイリオ" w:hAnsi="メイリオ" w:cs="メイリオ" w:eastAsia="メイリオ"/>
          <w:sz w:val="20"/>
          <w:szCs w:val="20"/>
          <w:w w:val="83"/>
          <w:i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@pearson.com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</w:r>
    </w:p>
    <w:p>
      <w:pPr>
        <w:spacing w:before="0" w:after="0" w:line="260" w:lineRule="exact"/>
        <w:ind w:left="-21" w:right="-4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w w:val="105"/>
          <w:position w:val="7"/>
        </w:rPr>
        <w:t>#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Intelligent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Systems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ersity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Pitts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gh</w:t>
      </w:r>
      <w:hyperlink r:id="rId5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  <w:position w:val="0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9"/>
            <w:position w:val="0"/>
          </w:rPr>
          <w:t>f</w:t>
        </w:r>
      </w:hyperlink>
      <w:hyperlink r:id="rId6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  <w:position w:val="0"/>
          </w:rPr>
          <w:t>alakmasir@pitt.edu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0"/>
          </w:rPr>
        </w:r>
      </w:hyperlink>
    </w:p>
    <w:p>
      <w:pPr>
        <w:spacing w:before="0" w:after="0" w:line="260" w:lineRule="exact"/>
        <w:ind w:left="-21" w:right="78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w w:val="105"/>
          <w:position w:val="7"/>
        </w:rPr>
        <w:t>§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Machine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Learning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Carn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gie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Mellon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ersity</w:t>
      </w:r>
      <w:hyperlink r:id="rId7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  <w:position w:val="0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  <w:position w:val="0"/>
          </w:rPr>
          <w:t>ggordon@cs.cmu.edu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0"/>
          </w:rPr>
        </w:r>
      </w:hyperlink>
    </w:p>
    <w:p>
      <w:pPr>
        <w:jc w:val="center"/>
        <w:spacing w:after="0"/>
        <w:sectPr>
          <w:type w:val="continuous"/>
          <w:pgSz w:w="12240" w:h="15840"/>
          <w:pgMar w:top="1360" w:bottom="280" w:left="900" w:right="580"/>
          <w:cols w:num="3" w:equalWidth="0">
            <w:col w:w="3523" w:space="393"/>
            <w:col w:w="2807" w:space="539"/>
            <w:col w:w="349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00" w:right="580"/>
        </w:sectPr>
      </w:pPr>
      <w:rPr/>
    </w:p>
    <w:p>
      <w:pPr>
        <w:spacing w:before="44" w:after="0" w:line="240" w:lineRule="auto"/>
        <w:ind w:left="177" w:right="387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102"/>
          <w:b/>
          <w:bCs/>
        </w:rPr>
        <w:t>ABSTR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  <w:b/>
          <w:bCs/>
        </w:rPr>
        <w:t>CT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7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collect-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otherwise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instructional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vities.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-based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platforms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opportunity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unobtrus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athering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students’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foot-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prints.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progress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inference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competencies.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pipeline,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Proficien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Inferrer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Game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(SPRING),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playing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data-dr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costly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wledge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engineering.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interpretable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fits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outcomes.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alidate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fram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lected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mini-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assessments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accurately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withheld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(Correlation=0.55,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Spearman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177" w:right="414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=0.51).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77" w:right="337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uthor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8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5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  <w:b/>
          <w:bCs/>
        </w:rPr>
        <w:t>ds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left="177" w:right="11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Games,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Stealth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77" w:right="314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b/>
          <w:bCs/>
        </w:rPr>
        <w:t>INT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93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b/>
          <w:bCs/>
        </w:rPr>
        <w:t>ODUCTION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77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collect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instructional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goals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Unfortunatel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administering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disconnected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instructional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vironment,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disrupt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xperience.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countries,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themsel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spending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amounts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preparing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stead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[11].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America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standardized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be-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pre-K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highschool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[12].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reasons,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surprising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politicians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population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weighing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[12].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0" w:lineRule="exact"/>
        <w:ind w:left="217" w:right="13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Permission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hard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copies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personal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classroom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granted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fee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copies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uted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profit</w:t>
      </w:r>
      <w:r>
        <w:rPr>
          <w:rFonts w:ascii="Times New Roman" w:hAnsi="Times New Roman" w:cs="Times New Roman" w:eastAsia="Times New Roman"/>
          <w:sz w:val="14"/>
          <w:szCs w:val="1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commercial</w:t>
      </w:r>
      <w:r>
        <w:rPr>
          <w:rFonts w:ascii="Times New Roman" w:hAnsi="Times New Roman" w:cs="Times New Roman" w:eastAsia="Times New Roman"/>
          <w:sz w:val="14"/>
          <w:szCs w:val="1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antage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copies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bear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citation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page.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yrights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components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wned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others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4"/>
          <w:szCs w:val="1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4"/>
          <w:szCs w:val="1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honored.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Abstracting</w:t>
      </w:r>
      <w:r>
        <w:rPr>
          <w:rFonts w:ascii="Times New Roman" w:hAnsi="Times New Roman" w:cs="Times New Roman" w:eastAsia="Times New Roman"/>
          <w:sz w:val="14"/>
          <w:szCs w:val="1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credit</w:t>
      </w:r>
      <w:r>
        <w:rPr>
          <w:rFonts w:ascii="Times New Roman" w:hAnsi="Times New Roman" w:cs="Times New Roman" w:eastAsia="Times New Roman"/>
          <w:sz w:val="14"/>
          <w:szCs w:val="1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permitted.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11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otherwise,</w:t>
      </w:r>
      <w:r>
        <w:rPr>
          <w:rFonts w:ascii="Times New Roman" w:hAnsi="Times New Roman" w:cs="Times New Roman" w:eastAsia="Times New Roman"/>
          <w:sz w:val="14"/>
          <w:szCs w:val="1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republish,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post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redistri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ute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lists,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requires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14"/>
          <w:szCs w:val="1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permission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and/or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fee.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Request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permissions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hyperlink r:id="rId8"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100"/>
          </w:rPr>
          <w:t>permissions@acm.o</w:t>
        </w:r>
        <w:r>
          <w:rPr>
            <w:rFonts w:ascii="Times New Roman" w:hAnsi="Times New Roman" w:cs="Times New Roman" w:eastAsia="Times New Roman"/>
            <w:sz w:val="14"/>
            <w:szCs w:val="14"/>
            <w:spacing w:val="-3"/>
            <w:w w:val="100"/>
          </w:rPr>
          <w:t>r</w:t>
        </w:r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100"/>
          </w:rPr>
          <w:t>g.</w:t>
        </w:r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100"/>
          </w:rPr>
        </w:r>
      </w:hyperlink>
    </w:p>
    <w:p>
      <w:pPr>
        <w:spacing w:before="0" w:after="0" w:line="158" w:lineRule="exact"/>
        <w:ind w:left="213" w:right="2171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</w:rPr>
        <w:t>L@S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</w:rPr>
        <w:t>201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i/>
        </w:rPr>
        <w:t>6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April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25–26,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2016,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Edin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gh,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UK.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59" w:lineRule="exact"/>
        <w:ind w:left="217" w:right="1408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yright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©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2016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CM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99"/>
        </w:rPr>
        <w:t>978-1-4503-3726-7/16/04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...$15.00.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68" w:lineRule="exact"/>
        <w:ind w:left="217" w:right="1019"/>
        <w:jc w:val="both"/>
        <w:rPr>
          <w:rFonts w:ascii="Courier" w:hAnsi="Courier" w:cs="Courier" w:eastAsia="Courier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"/>
        </w:rPr>
        <w:t>DOI: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00"/>
          <w:position w:val="1"/>
        </w:rPr>
        <w:t> </w:t>
      </w:r>
      <w:hyperlink r:id="rId9">
        <w:r>
          <w:rPr>
            <w:rFonts w:ascii="Courier" w:hAnsi="Courier" w:cs="Courier" w:eastAsia="Courier"/>
            <w:sz w:val="16"/>
            <w:szCs w:val="16"/>
            <w:color w:val="067DE9"/>
            <w:spacing w:val="0"/>
            <w:w w:val="88"/>
            <w:position w:val="1"/>
          </w:rPr>
          <w:t>http://dx.doi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1"/>
            <w:w w:val="88"/>
            <w:position w:val="1"/>
          </w:rPr>
          <w:t>.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0"/>
            <w:w w:val="88"/>
            <w:position w:val="1"/>
          </w:rPr>
          <w:t>org/10.1145/2876034.28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1"/>
            <w:w w:val="88"/>
            <w:position w:val="1"/>
          </w:rPr>
          <w:t>7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0"/>
            <w:w w:val="88"/>
            <w:position w:val="1"/>
          </w:rPr>
          <w:t>6038</w:t>
        </w:r>
        <w:r>
          <w:rPr>
            <w:rFonts w:ascii="Courier" w:hAnsi="Courier" w:cs="Courier" w:eastAsia="Courier"/>
            <w:sz w:val="16"/>
            <w:szCs w:val="16"/>
            <w:color w:val="000000"/>
            <w:spacing w:val="0"/>
            <w:w w:val="100"/>
            <w:position w:val="0"/>
          </w:rPr>
        </w:r>
      </w:hyperlink>
    </w:p>
    <w:p>
      <w:pPr>
        <w:spacing w:before="36" w:after="0" w:line="220" w:lineRule="exact"/>
        <w:ind w:right="290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succeeding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easily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solving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constrained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tasks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answering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erbal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multiple-choice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ancements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measurements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diagnose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competencies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accurately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arious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cording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Evidence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Centered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(ECD)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[16],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characterize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claims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competencies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identi-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fying,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anizing,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creating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vities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alternat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summat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(e.g,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xams)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collected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vironments.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visible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stealth)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[22].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antages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visible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blur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distinction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7" w:right="289" w:firstLine="-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Analyzing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educa-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promising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visible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assess-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Studying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incremental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mastery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skills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anxiet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sacrificing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alidity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reliability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[21].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Unfortunatel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interprets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costly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time-consuming.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Shute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[22,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23]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xtens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xpertise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Competency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Bayesian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wledge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skills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conducted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engineering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uild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Evi-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dence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xpresses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constitute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competen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ariables.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289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PRoficiency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INfer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1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Game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(SPRING),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pipeline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playing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mot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become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cheaper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wledge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engineering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automated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data-dr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suggest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capture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ferences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proficie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anized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ws: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§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describes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challenges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ficult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analyze;</w:t>
      </w:r>
    </w:p>
    <w:p>
      <w:pPr>
        <w:spacing w:before="0" w:after="0" w:line="220" w:lineRule="exact"/>
        <w:ind w:left="7" w:right="32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§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algorithm;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§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data;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§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ork;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§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concluding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remarks.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60" w:bottom="280" w:left="900" w:right="580"/>
          <w:cols w:num="2" w:equalWidth="0">
            <w:col w:w="5074" w:space="439"/>
            <w:col w:w="5247"/>
          </w:cols>
        </w:sectPr>
      </w:pPr>
      <w:rPr/>
    </w:p>
    <w:p>
      <w:pPr>
        <w:spacing w:before="78" w:after="0" w:line="240" w:lineRule="auto"/>
        <w:ind w:left="117" w:right="322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CKG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OUND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1" w:right="-55" w:firstLine="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Game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logged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simplified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structure.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ypically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(properties).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accept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zero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property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>Move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>Object</w:t>
      </w:r>
      <w:r>
        <w:rPr>
          <w:rFonts w:ascii="Courier" w:hAnsi="Courier" w:cs="Courier" w:eastAsia="Courier"/>
          <w:sz w:val="20"/>
          <w:szCs w:val="20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coordinates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o-dimensional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(361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82)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20" w:lineRule="exact"/>
        <w:ind w:right="22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observing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vity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94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SPRING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b/>
          <w:bCs/>
        </w:rPr>
        <w:t>ALGORITHM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22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21.02301pt;margin-top:78.211014pt;width:243.071pt;height:.1pt;mso-position-horizontal-relative:page;mso-position-vertical-relative:paragraph;z-index:-859" coordorigin="6420,1564" coordsize="4861,2">
            <v:shape style="position:absolute;left:6420;top:1564;width:4861;height:2" coordorigin="6420,1564" coordsize="4861,0" path="m6420,1564l11282,1564e" filled="f" stroked="t" strokeweight=".79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capture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sequential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mastery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minimum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reliance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wledge.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pipeline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rece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xtracts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uild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200" w:bottom="280" w:left="960" w:right="680"/>
          <w:cols w:num="2" w:equalWidth="0">
            <w:col w:w="5014" w:space="446"/>
            <w:col w:w="5140"/>
          </w:cols>
        </w:sectPr>
      </w:pPr>
      <w:rPr/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60" w:right="680"/>
        </w:sectPr>
      </w:pPr>
      <w:rPr/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7" w:right="-20"/>
        <w:jc w:val="left"/>
        <w:tabs>
          <w:tab w:pos="580" w:val="left"/>
          <w:tab w:pos="1440" w:val="left"/>
          <w:tab w:pos="27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3.858002pt;margin-top:-1.522077pt;width:246.105pt;height:.1pt;mso-position-horizontal-relative:page;mso-position-vertical-relative:paragraph;z-index:-862" coordorigin="1077,-30" coordsize="4922,2">
            <v:shape style="position:absolute;left:1077;top:-30;width:4922;height:2" coordorigin="1077,-30" coordsize="4922,0" path="m1077,-30l5999,-30e" filled="f" stroked="t" strokeweight=".79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53" w:lineRule="exact"/>
        <w:ind w:left="117" w:right="-20"/>
        <w:jc w:val="left"/>
        <w:tabs>
          <w:tab w:pos="580" w:val="left"/>
          <w:tab w:pos="1440" w:val="left"/>
          <w:tab w:pos="2780" w:val="left"/>
        </w:tabs>
        <w:rPr>
          <w:rFonts w:ascii="メイリオ" w:hAnsi="メイリオ" w:cs="メイリオ" w:eastAsia="メイリオ"/>
          <w:sz w:val="20"/>
          <w:szCs w:val="20"/>
        </w:rPr>
      </w:pPr>
      <w:rPr/>
      <w:r>
        <w:rPr/>
        <w:pict>
          <v:group style="position:absolute;margin-left:53.858002pt;margin-top:3.0899pt;width:246.105pt;height:.1pt;mso-position-horizontal-relative:page;mso-position-vertical-relative:paragraph;z-index:-861" coordorigin="1077,62" coordsize="4922,2">
            <v:shape style="position:absolute;left:1077;top:62;width:4922;height:2" coordorigin="1077,62" coordsize="4922,0" path="m1077,62l5999,62e" filled="f" stroked="t" strokeweight=".4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ABC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Game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Start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1"/>
        </w:rPr>
        <w:t>{</w:t>
      </w:r>
      <w:r>
        <w:rPr>
          <w:rFonts w:ascii="メイリオ" w:hAnsi="メイリオ" w:cs="メイリオ" w:eastAsia="メイリオ"/>
          <w:sz w:val="20"/>
          <w:szCs w:val="20"/>
          <w:spacing w:val="-6"/>
          <w:w w:val="83"/>
          <w:i/>
          <w:position w:val="1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1"/>
        </w:rPr>
        <w:t>}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position w:val="0"/>
        </w:rPr>
      </w:r>
    </w:p>
    <w:p>
      <w:pPr>
        <w:spacing w:before="0" w:after="0" w:line="219" w:lineRule="exact"/>
        <w:ind w:left="117" w:right="-79"/>
        <w:jc w:val="left"/>
        <w:tabs>
          <w:tab w:pos="580" w:val="left"/>
          <w:tab w:pos="1440" w:val="left"/>
          <w:tab w:pos="2780" w:val="left"/>
        </w:tabs>
        <w:rPr>
          <w:rFonts w:ascii="メイリオ" w:hAnsi="メイリオ" w:cs="メイリオ" w:eastAsia="メイリオ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ABC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3"/>
        </w:rPr>
        <w:t>{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X:363,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99"/>
          <w:position w:val="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:82</w:t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3"/>
        </w:rPr>
        <w:t>}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position w:val="0"/>
        </w:rPr>
      </w:r>
    </w:p>
    <w:p>
      <w:pPr>
        <w:spacing w:before="0" w:after="0" w:line="219" w:lineRule="exact"/>
        <w:ind w:left="117" w:right="-79"/>
        <w:jc w:val="left"/>
        <w:tabs>
          <w:tab w:pos="580" w:val="left"/>
          <w:tab w:pos="1440" w:val="left"/>
          <w:tab w:pos="2780" w:val="left"/>
        </w:tabs>
        <w:rPr>
          <w:rFonts w:ascii="メイリオ" w:hAnsi="メイリオ" w:cs="メイリオ" w:eastAsia="メイリオ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ABC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3"/>
        </w:rPr>
        <w:t>{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X:361,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99"/>
          <w:position w:val="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:54</w:t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3"/>
        </w:rPr>
        <w:t>}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position w:val="0"/>
        </w:rPr>
      </w:r>
    </w:p>
    <w:p>
      <w:pPr>
        <w:spacing w:before="0" w:after="0" w:line="130" w:lineRule="exact"/>
        <w:ind w:left="117" w:right="-20"/>
        <w:jc w:val="left"/>
        <w:tabs>
          <w:tab w:pos="580" w:val="left"/>
          <w:tab w:pos="1440" w:val="left"/>
          <w:tab w:pos="2780" w:val="left"/>
        </w:tabs>
        <w:rPr>
          <w:rFonts w:ascii="メイリオ" w:hAnsi="メイリオ" w:cs="メイリオ" w:eastAsia="メイリオ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ABC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Open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oolbox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-4"/>
        </w:rPr>
        <w:t>{}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position w:val="0"/>
        </w:rPr>
      </w:r>
    </w:p>
    <w:p>
      <w:pPr>
        <w:spacing w:before="26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ocedu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7" w:after="0" w:line="220" w:lineRule="exact"/>
        <w:ind w:left="339" w:right="196" w:firstLine="-3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21.02301pt;margin-top:2.163988pt;width:243.071pt;height:.1pt;mso-position-horizontal-relative:page;mso-position-vertical-relative:paragraph;z-index:-858" coordorigin="6420,43" coordsize="4861,2">
            <v:shape style="position:absolute;left:6420;top:43;width:4861;height:2" coordorigin="6420,43" coordsize="4861,0" path="m6420,43l11282,4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Input: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structure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(ind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clusters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latent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states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8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20.864868pt;margin-top:5.238632pt;width:1.815674pt;height:28.853703pt;mso-position-horizontal-relative:page;mso-position-vertical-relative:paragraph;z-index:-853" coordorigin="10417,105" coordsize="36,577">
            <v:shape style="position:absolute;left:10417;top:105;width:36;height:577" coordorigin="10417,105" coordsize="36,577" path="m10417,105l10431,117,10437,139,10437,354,10442,378,10454,392,10443,407,10438,428,10437,644,10433,667,10421,682e" filled="f" stroked="t" strokeweight=".79701pt" strokecolor="#3F3F3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60" w:right="680"/>
          <w:cols w:num="2" w:equalWidth="0">
            <w:col w:w="3925" w:space="1536"/>
            <w:col w:w="5139"/>
          </w:cols>
        </w:sectPr>
      </w:pPr>
      <w:rPr/>
    </w:p>
    <w:p>
      <w:pPr>
        <w:spacing w:before="0" w:after="0" w:line="309" w:lineRule="exact"/>
        <w:ind w:left="117" w:right="1054"/>
        <w:jc w:val="both"/>
        <w:rPr>
          <w:rFonts w:ascii="メイリオ" w:hAnsi="メイリオ" w:cs="メイリオ" w:eastAsia="メイリオ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  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ABC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    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ool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2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2"/>
        </w:rPr>
        <w:t>{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tool:gluumi</w:t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2"/>
        </w:rPr>
        <w:t>}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position w:val="0"/>
        </w:rPr>
      </w:r>
    </w:p>
    <w:p>
      <w:pPr>
        <w:spacing w:before="0" w:after="0" w:line="219" w:lineRule="exact"/>
        <w:ind w:left="117" w:right="-59"/>
        <w:jc w:val="both"/>
        <w:rPr>
          <w:rFonts w:ascii="メイリオ" w:hAnsi="メイリオ" w:cs="メイリオ" w:eastAsia="メイリオ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ABC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     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Gluumi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3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3"/>
        </w:rPr>
        <w:t>{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sizeGlued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99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o:8,sizeN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w:9</w:t>
      </w:r>
      <w:r>
        <w:rPr>
          <w:rFonts w:ascii="メイリオ" w:hAnsi="メイリオ" w:cs="メイリオ" w:eastAsia="メイリオ"/>
          <w:sz w:val="20"/>
          <w:szCs w:val="20"/>
          <w:spacing w:val="0"/>
          <w:w w:val="83"/>
          <w:i/>
          <w:position w:val="3"/>
        </w:rPr>
        <w:t>}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position w:val="0"/>
        </w:rPr>
      </w:r>
    </w:p>
    <w:p>
      <w:pPr>
        <w:spacing w:before="0" w:after="0" w:line="185" w:lineRule="exact"/>
        <w:ind w:left="2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3.858002pt;margin-top:12.501481pt;width:246.105pt;height:.1pt;mso-position-horizontal-relative:page;mso-position-vertical-relative:paragraph;z-index:-860" coordorigin="1077,250" coordsize="4922,2">
            <v:shape style="position:absolute;left:1077;top:250;width:4922;height:2" coordorigin="1077,250" coordsize="4922,0" path="m1077,250l5999,250e" filled="f" stroked="t" strokeweight=".79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0" w:lineRule="exact"/>
        <w:ind w:left="117" w:right="6" w:firstLine="-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fragment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17" w:right="-27" w:firstLine="-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Analyzing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ficult.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general-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logistic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trees)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f-the-shelf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mining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packages,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>2: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b/>
          <w:bCs/>
          <w:position w:val="0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3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Discretize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Fillers(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1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9" w:lineRule="exact"/>
        <w:ind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429.341003pt;margin-top:-4.023341pt;width:2.989pt;height:.1pt;mso-position-horizontal-relative:page;mso-position-vertical-relative:paragraph;z-index:-857" coordorigin="8587,-80" coordsize="60,2">
            <v:shape style="position:absolute;left:8587;top:-80;width:60;height:2" coordorigin="8587,-80" coordsize="60,0" path="m8587,-80l8647,-80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16.846008pt;margin-top:6.935659pt;width:2.989pt;height:.1pt;mso-position-horizontal-relative:page;mso-position-vertical-relative:paragraph;z-index:-856" coordorigin="8337,139" coordsize="60,2">
            <v:shape style="position:absolute;left:8337;top:139;width:60;height:2" coordorigin="8337,139" coordsize="60,0" path="m8337,139l8397,139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>3: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</w:r>
      <w:r>
        <w:rPr>
          <w:rFonts w:ascii="メイリオ" w:hAnsi="メイリオ" w:cs="メイリオ" w:eastAsia="メイリオ"/>
          <w:sz w:val="20"/>
          <w:szCs w:val="20"/>
          <w:spacing w:val="0"/>
          <w:w w:val="88"/>
          <w:i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  <w:position w:val="3"/>
        </w:rPr>
        <w:t>c</w:t>
      </w:r>
      <w:r>
        <w:rPr>
          <w:rFonts w:ascii="メイリオ" w:hAnsi="メイリオ" w:cs="メイリオ" w:eastAsia="メイリオ"/>
          <w:sz w:val="20"/>
          <w:szCs w:val="20"/>
          <w:spacing w:val="0"/>
          <w:w w:val="93"/>
          <w:i/>
          <w:position w:val="3"/>
        </w:rPr>
        <w:t>)</w:t>
      </w:r>
      <w:r>
        <w:rPr>
          <w:rFonts w:ascii="メイリオ" w:hAnsi="メイリオ" w:cs="メイリオ" w:eastAsia="メイリオ"/>
          <w:sz w:val="20"/>
          <w:szCs w:val="20"/>
          <w:spacing w:val="-18"/>
          <w:w w:val="93"/>
          <w:i/>
          <w:position w:val="3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3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Cluster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Students(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  <w:position w:val="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86" w:lineRule="exact"/>
        <w:ind w:right="-71"/>
        <w:jc w:val="left"/>
        <w:tabs>
          <w:tab w:pos="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>4: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group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52" w:lineRule="exact"/>
        <w:ind w:right="-20"/>
        <w:jc w:val="left"/>
        <w:tabs>
          <w:tab w:pos="820" w:val="left"/>
        </w:tabs>
        <w:rPr>
          <w:rFonts w:ascii="メイリオ" w:hAnsi="メイリオ" w:cs="メイリオ" w:eastAsia="メイリオ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>5: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  <w:b/>
          <w:bCs/>
          <w:position w:val="0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3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6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  <w:position w:val="3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82"/>
          <w:i/>
          <w:position w:val="3"/>
        </w:rPr>
        <w:t>∈</w:t>
      </w:r>
      <w:r>
        <w:rPr>
          <w:rFonts w:ascii="メイリオ" w:hAnsi="メイリオ" w:cs="メイリオ" w:eastAsia="メイリオ"/>
          <w:sz w:val="20"/>
          <w:szCs w:val="20"/>
          <w:spacing w:val="-12"/>
          <w:w w:val="82"/>
          <w:i/>
          <w:position w:val="3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88"/>
          <w:i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c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3"/>
        </w:rPr>
        <w:t>)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position w:val="0"/>
        </w:rPr>
      </w:r>
    </w:p>
    <w:p>
      <w:pPr>
        <w:spacing w:before="0" w:after="0" w:line="231" w:lineRule="exact"/>
        <w:ind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420.962006pt;margin-top:6.941968pt;width:2.989pt;height:.1pt;mso-position-horizontal-relative:page;mso-position-vertical-relative:paragraph;z-index:-855" coordorigin="8419,139" coordsize="60,2">
            <v:shape style="position:absolute;left:8419;top:139;width:60;height:2" coordorigin="8419,139" coordsize="60,0" path="m8419,139l8479,139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6: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4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i/>
          <w:position w:val="1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i/>
          <w:position w:val="1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4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0"/>
          <w:w w:val="100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Learn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4"/>
        </w:rPr>
        <w:t>HMM(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  <w:position w:val="4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b/>
          <w:bCs/>
          <w:position w:val="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4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7: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47" w:lineRule="exact"/>
        <w:ind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411.151001pt;margin-top:7.745853pt;width:2.989pt;height:.1pt;mso-position-horizontal-relative:page;mso-position-vertical-relative:paragraph;z-index:-854" coordorigin="8223,155" coordsize="60,2">
            <v:shape style="position:absolute;left:8223;top:155;width:60;height:2" coordorigin="8223,155" coordsize="60,0" path="m8223,155l8283,155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8: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4"/>
        </w:rPr>
        <w:t>φ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i/>
          <w:position w:val="1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00"/>
          <w:i/>
          <w:position w:val="1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4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0"/>
          <w:w w:val="100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Extract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4"/>
        </w:rPr>
        <w:t>Features(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9"/>
          <w:i/>
          <w:position w:val="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4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4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i/>
          <w:position w:val="1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-8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240" w:lineRule="auto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321.02301pt;margin-top:24.678936pt;width:243.071pt;height:.1pt;mso-position-horizontal-relative:page;mso-position-vertical-relative:paragraph;z-index:-850" coordorigin="6420,494" coordsize="4861,2">
            <v:shape style="position:absolute;left:6420;top:494;width:4861;height:2" coordorigin="6420,494" coordsize="4861,0" path="m6420,494l11282,494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9: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2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  <w:position w:val="0"/>
        </w:rPr>
        <w:t>φ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5"/>
          <w:i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69" w:after="0" w:line="240" w:lineRule="auto"/>
        <w:ind w:left="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color w:val="3F3F3F"/>
          <w:spacing w:val="0"/>
          <w:w w:val="100"/>
        </w:rPr>
        <w:t>Discretization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520.865479pt;margin-top:-11.066094pt;width:1.815673pt;height:31.852021pt;mso-position-horizontal-relative:page;mso-position-vertical-relative:paragraph;z-index:-852" coordorigin="10417,-221" coordsize="36,637">
            <v:shape style="position:absolute;left:10417;top:-221;width:36;height:637" coordorigin="10417,-221" coordsize="36,637" path="m10417,-221l10431,-209,10437,-187,10437,58,10442,81,10454,96,10443,110,10438,132,10437,378,10433,401,10421,416e" filled="f" stroked="t" strokeweight=".79701pt" strokecolor="#3F3F3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color w:val="3F3F3F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14"/>
          <w:szCs w:val="14"/>
          <w:color w:val="3F3F3F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3F3F3F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520.865051pt;margin-top:-6.252626pt;width:1.815683pt;height:31.852014pt;mso-position-horizontal-relative:page;mso-position-vertical-relative:paragraph;z-index:-851" coordorigin="10417,-125" coordsize="36,637">
            <v:shape style="position:absolute;left:10417;top:-125;width:36;height:637" coordorigin="10417,-125" coordsize="36,637" path="m10417,-125l10431,-112,10437,-91,10437,155,10442,178,10454,192,10443,207,10438,228,10437,474,10433,497,10421,512e" filled="f" stroked="t" strokeweight=".79701pt" strokecolor="#3F3F3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color w:val="3F3F3F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58" w:after="0" w:line="240" w:lineRule="auto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3F3F3F"/>
          <w:spacing w:val="-15"/>
          <w:w w:val="10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3F3F3F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14"/>
          <w:szCs w:val="14"/>
          <w:color w:val="3F3F3F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3F3F3F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60" w:right="680"/>
          <w:cols w:num="3" w:equalWidth="0">
            <w:col w:w="5040" w:space="520"/>
            <w:col w:w="3798" w:space="168"/>
            <w:col w:w="1074"/>
          </w:cols>
        </w:sectPr>
      </w:pPr>
      <w:rPr/>
    </w:p>
    <w:p>
      <w:pPr>
        <w:spacing w:before="0" w:after="0" w:line="220" w:lineRule="exact"/>
        <w:ind w:left="112" w:right="-53" w:firstLine="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eka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[8],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representation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input.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representation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mapping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8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5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vious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slot-and-filler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format)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tors.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ectors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predetermined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dimension,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0" w:right="-55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ectors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nclude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ernel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graphical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Popular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general-purpose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models,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Bayesian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orks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Hidden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(HMM),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structure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sequential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usually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dimen-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sions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Move</w:t>
      </w:r>
      <w:r>
        <w:rPr>
          <w:rFonts w:ascii="Courier" w:hAnsi="Courier" w:cs="Courier" w:eastAsia="Courier"/>
          <w:sz w:val="20"/>
          <w:szCs w:val="20"/>
          <w:spacing w:val="1"/>
          <w:w w:val="8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Object</w:t>
      </w:r>
      <w:r>
        <w:rPr>
          <w:rFonts w:ascii="Courier" w:hAnsi="Courier" w:cs="Courier" w:eastAsia="Courier"/>
          <w:sz w:val="20"/>
          <w:szCs w:val="20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requires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dimensions,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Game</w:t>
      </w:r>
      <w:r>
        <w:rPr>
          <w:rFonts w:ascii="Courier" w:hAnsi="Courier" w:cs="Courier" w:eastAsia="Courier"/>
          <w:sz w:val="20"/>
          <w:szCs w:val="20"/>
          <w:spacing w:val="1"/>
          <w:w w:val="8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Start</w:t>
      </w:r>
      <w:r>
        <w:rPr>
          <w:rFonts w:ascii="Courier" w:hAnsi="Courier" w:cs="Courier" w:eastAsia="Courier"/>
          <w:sz w:val="20"/>
          <w:szCs w:val="20"/>
          <w:spacing w:val="-7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had,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hoc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graphical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graphical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tailored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xperts,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generalize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93" w:right="-7" w:firstLine="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wledge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cumbersome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collect.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(i)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(ii)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assessments.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transforms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Hidden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xtracts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sequences,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traditional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59" w:lineRule="exact"/>
        <w:ind w:left="9" w:right="19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1"/>
        </w:rPr>
        <w:t>Procedure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1"/>
        </w:rPr>
        <w:t>describes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steps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pipeline: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" w:right="189" w:firstLine="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cretization,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discretization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multinomial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indicators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representation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Hidden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w-performing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step,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elihood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xplain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" w:right="348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3.1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  <w:b/>
          <w:bCs/>
        </w:rPr>
        <w:t>Discretization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right="21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describe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discretize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§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3.1.1)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9" w:right="20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(§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3.1.2).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59" w:right="258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3.1.1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Slot-Filler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  <w:i/>
        </w:rPr>
        <w:t>Discretization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9" w:right="19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discretize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time-ordered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slot-and-filler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(multinomial)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Move</w:t>
      </w:r>
      <w:r>
        <w:rPr>
          <w:rFonts w:ascii="Courier" w:hAnsi="Courier" w:cs="Courier" w:eastAsia="Courier"/>
          <w:sz w:val="20"/>
          <w:szCs w:val="20"/>
          <w:spacing w:val="1"/>
          <w:w w:val="8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Object</w:t>
      </w:r>
      <w:r>
        <w:rPr>
          <w:rFonts w:ascii="Courier" w:hAnsi="Courier" w:cs="Courier" w:eastAsia="Courier"/>
          <w:sz w:val="20"/>
          <w:szCs w:val="20"/>
          <w:spacing w:val="-6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units.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screenshot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>Move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>Object</w:t>
      </w:r>
      <w:r>
        <w:rPr>
          <w:rFonts w:ascii="Courier" w:hAnsi="Courier" w:cs="Courier" w:eastAsia="Courier"/>
          <w:sz w:val="20"/>
          <w:szCs w:val="20"/>
          <w:spacing w:val="-6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learners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cubes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mountain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eti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crossing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1b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scatterplot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aggr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ating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9" w:right="22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discrete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8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ations,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unsupervised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clustering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60" w:bottom="280" w:left="960" w:right="680"/>
          <w:cols w:num="2" w:equalWidth="0">
            <w:col w:w="5014" w:space="437"/>
            <w:col w:w="5149"/>
          </w:cols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3.858002pt;margin-top:.080946pt;width:243.071pt;height:.1pt;mso-position-horizontal-relative:page;mso-position-vertical-relative:paragraph;z-index:-849" coordorigin="1077,2" coordsize="4861,2">
            <v:shape style="position:absolute;left:1077;top:2;width:4861;height:2" coordorigin="1077,2" coordsize="4861,0" path="m1077,2l5939,2e" filled="f" stroked="t" strokeweight=".797pt" strokecolor="#000000">
              <v:path arrowok="t"/>
            </v:shape>
          </v:group>
          <w10:wrap type="none"/>
        </w:pict>
      </w:r>
      <w:r>
        <w:rPr/>
        <w:pict>
          <v:shape style="position:absolute;margin-left:333.779999pt;margin-top:-.318854pt;width:229.61232pt;height:164.0088pt;mso-position-horizontal-relative:page;mso-position-vertical-relative:paragraph;z-index:-842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ocedu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Discretization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7" w:after="0" w:line="220" w:lineRule="exact"/>
        <w:ind w:left="476" w:right="5647" w:firstLine="-3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3.858002pt;margin-top:2.162987pt;width:243.071pt;height:.1pt;mso-position-horizontal-relative:page;mso-position-vertical-relative:paragraph;z-index:-848" coordorigin="1077,43" coordsize="4861,2">
            <v:shape style="position:absolute;left:1077;top:43;width:4861;height:2" coordorigin="1077,43" coordsize="4861,0" path="m1077,43l5939,43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Input: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i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slot-and-filler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5" w:lineRule="exact"/>
        <w:ind w:left="23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69.203995pt;margin-top:8.559003pt;width:2.989pt;height:.1pt;mso-position-horizontal-relative:page;mso-position-vertical-relative:paragraph;z-index:-847" coordorigin="3384,171" coordsize="60,2">
            <v:shape style="position:absolute;left:3384;top:171;width:60;height:2" coordorigin="3384,171" coordsize="60,0" path="m3384,171l3444,171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>1: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ocedu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2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-2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14"/>
          <w:w w:val="100"/>
          <w:b/>
          <w:bCs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5" w:lineRule="exact"/>
        <w:ind w:left="237" w:right="-20"/>
        <w:jc w:val="left"/>
        <w:tabs>
          <w:tab w:pos="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49.141998pt;margin-top:7.745834pt;width:2.989pt;height:.1pt;mso-position-horizontal-relative:page;mso-position-vertical-relative:paragraph;z-index:-846" coordorigin="2983,155" coordsize="60,2">
            <v:shape style="position:absolute;left:2983;top:155;width:60;height:2" coordorigin="2983,155" coordsize="60,0" path="m2983,155l3043,155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>2: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3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  <w:position w:val="3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3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enumerate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slots(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11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86" w:lineRule="exact"/>
        <w:ind w:left="237" w:right="-20"/>
        <w:jc w:val="left"/>
        <w:tabs>
          <w:tab w:pos="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>3: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1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53" w:lineRule="exact"/>
        <w:ind w:left="237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37.979996pt;margin-top:8.59694pt;width:2.989pt;height:.1pt;mso-position-horizontal-relative:page;mso-position-vertical-relative:paragraph;z-index:-845" coordorigin="2760,172" coordsize="60,2">
            <v:shape style="position:absolute;left:2760;top:172;width:60;height:2" coordorigin="2760,172" coordsize="60,0" path="m2760,172l2819,172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>4: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  <w:b/>
          <w:bCs/>
          <w:position w:val="0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3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get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3"/>
        </w:rPr>
        <w:t>fillers(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  <w:position w:val="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b/>
          <w:bCs/>
          <w:position w:val="0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9" w:lineRule="exact"/>
        <w:ind w:left="237" w:right="-20"/>
        <w:jc w:val="left"/>
        <w:tabs>
          <w:tab w:pos="1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>5: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3"/>
        </w:rPr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clustersIDs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3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88"/>
          <w:i/>
          <w:position w:val="3"/>
        </w:rPr>
        <w:t>)</w:t>
      </w:r>
      <w:r>
        <w:rPr>
          <w:rFonts w:ascii="メイリオ" w:hAnsi="メイリオ" w:cs="メイリオ" w:eastAsia="メイリオ"/>
          <w:sz w:val="20"/>
          <w:szCs w:val="20"/>
          <w:spacing w:val="-16"/>
          <w:w w:val="88"/>
          <w:i/>
          <w:position w:val="3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3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Cluster(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  <w:position w:val="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0" w:lineRule="exact"/>
        <w:ind w:left="237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61.046005pt;margin-top:6.900476pt;width:2.989pt;height:.1pt;mso-position-horizontal-relative:page;mso-position-vertical-relative:paragraph;z-index:-844" coordorigin="3221,138" coordsize="60,2">
            <v:shape style="position:absolute;left:3221;top:138;width:60;height:2" coordorigin="3221,138" coordsize="60,0" path="m3221,138l3281,138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6: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4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4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0"/>
          <w:w w:val="100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learn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4"/>
        </w:rPr>
        <w:t>classifier(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  <w:position w:val="4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b/>
          <w:bCs/>
          <w:position w:val="1"/>
        </w:rPr>
        <w:t>z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clustersIDs)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5" w:lineRule="exact"/>
        <w:ind w:left="237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7: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24" w:lineRule="exact"/>
        <w:ind w:left="237" w:right="-20"/>
        <w:jc w:val="left"/>
        <w:tabs>
          <w:tab w:pos="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8: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メイリオ" w:hAnsi="メイリオ" w:cs="メイリオ" w:eastAsia="メイリオ"/>
          <w:sz w:val="14"/>
          <w:szCs w:val="14"/>
          <w:spacing w:val="0"/>
          <w:w w:val="100"/>
          <w:i/>
          <w:position w:val="7"/>
        </w:rPr>
        <w:t>f</w:t>
      </w:r>
      <w:r>
        <w:rPr>
          <w:rFonts w:ascii="メイリオ" w:hAnsi="メイリオ" w:cs="メイリオ" w:eastAsia="メイリオ"/>
          <w:sz w:val="14"/>
          <w:szCs w:val="14"/>
          <w:spacing w:val="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9" w:lineRule="exact"/>
        <w:ind w:left="237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9: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メイリオ" w:hAnsi="メイリオ" w:cs="メイリオ" w:eastAsia="メイリオ"/>
          <w:sz w:val="14"/>
          <w:szCs w:val="14"/>
          <w:spacing w:val="0"/>
          <w:w w:val="100"/>
          <w:i/>
          <w:position w:val="7"/>
        </w:rPr>
        <w:t>f</w:t>
      </w:r>
      <w:r>
        <w:rPr>
          <w:rFonts w:ascii="メイリオ" w:hAnsi="メイリオ" w:cs="メイリオ" w:eastAsia="メイリオ"/>
          <w:sz w:val="14"/>
          <w:szCs w:val="14"/>
          <w:spacing w:val="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46" w:lineRule="exact"/>
        <w:ind w:left="147" w:right="-20"/>
        <w:jc w:val="left"/>
        <w:tabs>
          <w:tab w:pos="13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2"/>
        </w:rPr>
        <w:t>10: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2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==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slot(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5"/>
          <w:i/>
          <w:position w:val="-2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  <w:position w:val="-2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2"/>
        </w:rPr>
        <w:t>s</w:t>
      </w:r>
      <w:r>
        <w:rPr>
          <w:rFonts w:ascii="メイリオ" w:hAnsi="メイリオ" w:cs="メイリオ" w:eastAsia="メイリオ"/>
          <w:sz w:val="12"/>
          <w:szCs w:val="12"/>
          <w:spacing w:val="10"/>
          <w:w w:val="81"/>
          <w:i/>
          <w:position w:val="2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16"/>
          <w:i/>
          <w:position w:val="-2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メイリオ" w:hAnsi="メイリオ" w:cs="メイリオ" w:eastAsia="メイリオ"/>
          <w:sz w:val="12"/>
          <w:szCs w:val="12"/>
          <w:spacing w:val="0"/>
          <w:w w:val="81"/>
          <w:i/>
          <w:position w:val="2"/>
        </w:rPr>
        <w:t>f</w:t>
      </w:r>
      <w:r>
        <w:rPr>
          <w:rFonts w:ascii="メイリオ" w:hAnsi="メイリオ" w:cs="メイリオ" w:eastAsia="メイリオ"/>
          <w:sz w:val="12"/>
          <w:szCs w:val="12"/>
          <w:spacing w:val="-21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position w:val="2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Sz w:w="12240" w:h="15840"/>
          <w:pgMar w:top="1140" w:bottom="280" w:left="940" w:right="600"/>
        </w:sectPr>
      </w:pPr>
      <w:rPr/>
    </w:p>
    <w:p>
      <w:pPr>
        <w:spacing w:before="29" w:after="0" w:line="240" w:lineRule="auto"/>
        <w:ind w:left="147" w:right="-6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11: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67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31"/>
          <w:w w:val="100"/>
          <w:i/>
          <w:position w:val="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ˆ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6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2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model.predict(filler(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5"/>
          <w:i/>
          <w:position w:val="-2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  <w:position w:val="-2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2"/>
        </w:rPr>
        <w:t>s</w:t>
      </w:r>
      <w:r>
        <w:rPr>
          <w:rFonts w:ascii="メイリオ" w:hAnsi="メイリオ" w:cs="メイリオ" w:eastAsia="メイリオ"/>
          <w:sz w:val="12"/>
          <w:szCs w:val="12"/>
          <w:spacing w:val="10"/>
          <w:w w:val="81"/>
          <w:i/>
          <w:position w:val="2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16"/>
          <w:i/>
          <w:position w:val="-2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メイリオ" w:hAnsi="メイリオ" w:cs="メイリオ" w:eastAsia="メイリオ"/>
          <w:sz w:val="12"/>
          <w:szCs w:val="12"/>
          <w:spacing w:val="0"/>
          <w:w w:val="81"/>
          <w:i/>
          <w:position w:val="2"/>
        </w:rPr>
        <w:t>f</w:t>
      </w:r>
      <w:r>
        <w:rPr>
          <w:rFonts w:ascii="メイリオ" w:hAnsi="メイリオ" w:cs="メイリオ" w:eastAsia="メイリオ"/>
          <w:sz w:val="12"/>
          <w:szCs w:val="12"/>
          <w:spacing w:val="-21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40" w:right="600"/>
          <w:cols w:num="2" w:equalWidth="0">
            <w:col w:w="377" w:space="1374"/>
            <w:col w:w="8949"/>
          </w:cols>
        </w:sectPr>
      </w:pPr>
      <w:rPr/>
    </w:p>
    <w:p>
      <w:pPr>
        <w:spacing w:before="0" w:after="0" w:line="274" w:lineRule="exact"/>
        <w:ind w:left="147" w:right="193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2"/>
        </w:rPr>
        <w:t>12: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2"/>
        </w:rPr>
        <w:t>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  <w:position w:val="2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2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concat(z,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1"/>
          <w:w w:val="100"/>
          <w:i/>
          <w:position w:val="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7"/>
        </w:rPr>
        <w:t>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1" w:lineRule="exact"/>
        <w:ind w:left="147" w:right="241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13: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  <w:position w:val="4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b/>
          <w:bCs/>
          <w:position w:val="0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b/>
          <w:bCs/>
          <w:position w:val="0"/>
        </w:rPr>
        <w:t>s</w:t>
      </w:r>
      <w:r>
        <w:rPr>
          <w:rFonts w:ascii="メイリオ" w:hAnsi="メイリオ" w:cs="メイリオ" w:eastAsia="メイリオ"/>
          <w:sz w:val="12"/>
          <w:szCs w:val="12"/>
          <w:spacing w:val="10"/>
          <w:w w:val="81"/>
          <w:i/>
          <w:position w:val="4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b/>
          <w:bCs/>
          <w:position w:val="0"/>
        </w:rPr>
        <w:t>t</w:t>
      </w:r>
      <w:r>
        <w:rPr>
          <w:rFonts w:ascii="メイリオ" w:hAnsi="メイリオ" w:cs="メイリオ" w:eastAsia="メイリオ"/>
          <w:sz w:val="12"/>
          <w:szCs w:val="12"/>
          <w:spacing w:val="0"/>
          <w:w w:val="81"/>
          <w:i/>
          <w:position w:val="4"/>
        </w:rPr>
        <w:t>f</w:t>
      </w:r>
      <w:r>
        <w:rPr>
          <w:rFonts w:ascii="メイリオ" w:hAnsi="メイリオ" w:cs="メイリオ" w:eastAsia="メイリオ"/>
          <w:sz w:val="12"/>
          <w:szCs w:val="12"/>
          <w:spacing w:val="0"/>
          <w:w w:val="100"/>
          <w:i/>
          <w:position w:val="4"/>
        </w:rPr>
        <w:t> </w:t>
      </w:r>
      <w:r>
        <w:rPr>
          <w:rFonts w:ascii="メイリオ" w:hAnsi="メイリオ" w:cs="メイリオ" w:eastAsia="メイリオ"/>
          <w:sz w:val="12"/>
          <w:szCs w:val="12"/>
          <w:spacing w:val="-17"/>
          <w:w w:val="100"/>
          <w:i/>
          <w:position w:val="4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4"/>
        </w:rPr>
        <w:t>←</w:t>
      </w:r>
      <w:r>
        <w:rPr>
          <w:rFonts w:ascii="メイリオ" w:hAnsi="メイリオ" w:cs="メイリオ" w:eastAsia="メイリオ"/>
          <w:sz w:val="20"/>
          <w:szCs w:val="20"/>
          <w:spacing w:val="-26"/>
          <w:w w:val="100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4" w:after="0" w:line="240" w:lineRule="auto"/>
        <w:ind w:left="147" w:right="3168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53.858002pt;margin-top:17.217941pt;width:243.071pt;height:.1pt;mso-position-horizontal-relative:page;mso-position-vertical-relative:paragraph;z-index:-843" coordorigin="1077,344" coordsize="4861,2">
            <v:shape style="position:absolute;left:1077;top:344;width:4861;height:2" coordorigin="1077,344" coordsize="4861,0" path="m1077,344l5939,344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14: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etu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5"/>
          <w:i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16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1" w:right="-53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1b,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clusters,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(red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respec-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ely)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frequent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ements,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zero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(black)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“outlier”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speculate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outlier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glitches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misconceptions.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concatenation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cluster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phase.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infinite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2" w:lineRule="exact"/>
        <w:ind w:left="111" w:right="-2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position w:val="3"/>
        </w:rPr>
        <w:t>“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3"/>
        </w:rPr>
        <w:t>Move</w:t>
      </w:r>
      <w:r>
        <w:rPr>
          <w:rFonts w:ascii="Courier" w:hAnsi="Courier" w:cs="Courier" w:eastAsia="Courier"/>
          <w:sz w:val="20"/>
          <w:szCs w:val="20"/>
          <w:spacing w:val="9"/>
          <w:w w:val="87"/>
          <w:position w:val="3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3"/>
        </w:rPr>
        <w:t>Object</w:t>
      </w:r>
      <w:r>
        <w:rPr>
          <w:rFonts w:ascii="Courier" w:hAnsi="Courier" w:cs="Courier" w:eastAsia="Courier"/>
          <w:sz w:val="20"/>
          <w:szCs w:val="20"/>
          <w:spacing w:val="1"/>
          <w:w w:val="87"/>
          <w:position w:val="3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363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83</w:t>
      </w:r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  <w:position w:val="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”,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3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discrete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1" w:lineRule="exact"/>
        <w:ind w:left="137" w:right="102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position w:val="1"/>
        </w:rPr>
        <w:t>“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1"/>
        </w:rPr>
        <w:t>Move</w:t>
      </w:r>
      <w:r>
        <w:rPr>
          <w:rFonts w:ascii="Courier" w:hAnsi="Courier" w:cs="Courier" w:eastAsia="Courier"/>
          <w:sz w:val="20"/>
          <w:szCs w:val="20"/>
          <w:spacing w:val="11"/>
          <w:w w:val="8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1"/>
        </w:rPr>
        <w:t>Object</w:t>
      </w:r>
      <w:r>
        <w:rPr>
          <w:rFonts w:ascii="Courier" w:hAnsi="Courier" w:cs="Courier" w:eastAsia="Courier"/>
          <w:sz w:val="20"/>
          <w:szCs w:val="20"/>
          <w:spacing w:val="1"/>
          <w:w w:val="8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1"/>
        </w:rPr>
        <w:t>Cluster</w:t>
      </w:r>
      <w:r>
        <w:rPr>
          <w:rFonts w:ascii="Courier" w:hAnsi="Courier" w:cs="Courier" w:eastAsia="Courier"/>
          <w:sz w:val="20"/>
          <w:szCs w:val="20"/>
          <w:spacing w:val="1"/>
          <w:w w:val="8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”.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37" w:right="-23" w:firstLine="-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DBSCAN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[6].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preliminary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unsupervised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DBSCAN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easier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arbitrarily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xity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DBSCAN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points)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parallelized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scalable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[4,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3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DBSCAN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dataset,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generalize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unseen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around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limitation,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classifier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transforming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label.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ticula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K-Nearest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Neighbor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(K-NN,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K=5)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classifier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DBSCAN,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Euclidean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tance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similarity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metric.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classifier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clus-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label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predictors.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K-NN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classifier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outlier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cluste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preliminary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cross-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alidation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enough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discriminat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outlier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7" w:right="1677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3.1.2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i/>
        </w:rPr>
        <w:t>Student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11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11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i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11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1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i/>
        </w:rPr>
        <w:t>mance</w:t>
      </w:r>
      <w:r>
        <w:rPr>
          <w:rFonts w:ascii="Times New Roman" w:hAnsi="Times New Roman" w:cs="Times New Roman" w:eastAsia="Times New Roman"/>
          <w:sz w:val="18"/>
          <w:szCs w:val="18"/>
          <w:spacing w:val="-21"/>
          <w:w w:val="111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i/>
        </w:rPr>
        <w:t>Cluste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7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  <w:i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37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interpretable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be-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researchers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unsupervised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non-parametric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methods.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particularly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trying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performance,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median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left="95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(a)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Screenshot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None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Shall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ass!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9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9.2pt;height:157.2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80" w:lineRule="exact"/>
        <w:ind w:left="5" w:right="70" w:firstLine="-5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(b)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Clusters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DBSCAN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method.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ement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cluster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discretization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step.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20" w:lineRule="exact"/>
        <w:ind w:left="5" w:right="30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Move</w:t>
      </w:r>
      <w:r>
        <w:rPr>
          <w:rFonts w:ascii="Courier" w:hAnsi="Courier" w:cs="Courier" w:eastAsia="Courier"/>
          <w:sz w:val="20"/>
          <w:szCs w:val="20"/>
          <w:spacing w:val="1"/>
          <w:w w:val="8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Object</w:t>
      </w:r>
      <w:r>
        <w:rPr>
          <w:rFonts w:ascii="Courier" w:hAnsi="Courier" w:cs="Courier" w:eastAsia="Courier"/>
          <w:sz w:val="20"/>
          <w:szCs w:val="20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None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ass!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" w:right="30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median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w-performing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median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high-performing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dataset,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particularly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clusters.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ypothesize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phase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capture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ferences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" w:right="306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3.2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Sequence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  <w:b/>
          <w:bCs/>
        </w:rPr>
        <w:t>Modeling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5" w:right="26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slot-and-filler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ations,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start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looking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sequential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Hidden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popular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analyzing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sequential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ations,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unobser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(latent)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states.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ations,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along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tistical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states.</w:t>
      </w:r>
    </w:p>
    <w:p>
      <w:pPr>
        <w:jc w:val="both"/>
        <w:spacing w:after="0"/>
        <w:sectPr>
          <w:type w:val="continuous"/>
          <w:pgSz w:w="12240" w:h="15840"/>
          <w:pgMar w:top="1360" w:bottom="280" w:left="940" w:right="600"/>
          <w:cols w:num="2" w:equalWidth="0">
            <w:col w:w="5034" w:space="441"/>
            <w:col w:w="5225"/>
          </w:cols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0" w:lineRule="exact"/>
        <w:ind w:left="137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“best”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states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practice.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penalized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elihoods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[18],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Monte-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Carlo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cross-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alidation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[24],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mixtures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[25].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Hierarchical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Dirichlet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(HDP-HMM)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[7],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HDP-HMM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defines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hical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Diri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hlet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1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matrices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countably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infinite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principled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xity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[7].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31" w:right="-53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summar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discretization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multinomial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ations)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HDP-HMMs,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highperforming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stochastic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elihood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arbitrary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37" w:right="2337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3.3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Feature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ector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Modeling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31" w:right="-55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high-performing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calculate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elihood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6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ard-Back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6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ard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probabilities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calculate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ference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log-li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8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elihood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0"/>
        </w:rPr>
        <w:t>observing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models.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HMMs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yperbolic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tangent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function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ference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8" w:lineRule="exact"/>
        <w:ind w:left="104" w:right="417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-1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50" w:lineRule="atLeast"/>
        <w:ind w:left="131" w:right="-58" w:firstLine="1139"/>
        <w:jc w:val="left"/>
        <w:tabs>
          <w:tab w:pos="4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9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0"/>
        </w:rPr>
        <w:t>anh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  <w:i/>
          <w:position w:val="0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80"/>
          <w:i/>
          <w:position w:val="0"/>
        </w:rPr>
        <w:t>∗</w:t>
      </w:r>
      <w:r>
        <w:rPr>
          <w:rFonts w:ascii="メイリオ" w:hAnsi="メイリオ" w:cs="メイリオ" w:eastAsia="メイリオ"/>
          <w:sz w:val="20"/>
          <w:szCs w:val="20"/>
          <w:spacing w:val="-4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i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high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  <w:position w:val="-3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96"/>
          <w:i/>
          <w:position w:val="0"/>
        </w:rPr>
        <w:t>−</w:t>
      </w:r>
      <w:r>
        <w:rPr>
          <w:rFonts w:ascii="メイリオ" w:hAnsi="メイリオ" w:cs="メイリオ" w:eastAsia="メイリオ"/>
          <w:sz w:val="20"/>
          <w:szCs w:val="20"/>
          <w:spacing w:val="-4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i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  <w:position w:val="-3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simply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scales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shifts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ference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log-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7" w:right="-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elihoods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fits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closer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bound-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aries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clear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ference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close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zero.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parameter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represents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scaling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1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acto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alues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output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distri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6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ution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closer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+1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-1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clear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ference.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0"/>
        </w:rPr>
        <w:t>xperimented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alues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across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K=100.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37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log-li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elihood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dif-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78" w:lineRule="exact"/>
        <w:ind w:left="1617" w:right="-49"/>
        <w:jc w:val="left"/>
        <w:tabs>
          <w:tab w:pos="4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44"/>
          <w:w w:val="99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99"/>
          <w:position w:val="1"/>
        </w:rPr>
        <w:t>ˆ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position w:val="-3"/>
        </w:rPr>
        <w:t>∑</w:t>
      </w:r>
      <w:r>
        <w:rPr>
          <w:rFonts w:ascii="Times New Roman" w:hAnsi="Times New Roman" w:cs="Times New Roman" w:eastAsia="Times New Roman"/>
          <w:sz w:val="28"/>
          <w:szCs w:val="28"/>
          <w:spacing w:val="-4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i/>
          <w:position w:val="-2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79"/>
          <w:i/>
          <w:position w:val="1"/>
        </w:rPr>
        <w:t>·</w:t>
      </w:r>
      <w:r>
        <w:rPr>
          <w:rFonts w:ascii="メイリオ" w:hAnsi="メイリオ" w:cs="メイリオ" w:eastAsia="メイリオ"/>
          <w:sz w:val="20"/>
          <w:szCs w:val="20"/>
          <w:spacing w:val="-4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2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2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2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4" w:lineRule="exact"/>
        <w:ind w:left="2339" w:right="2539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20" w:lineRule="exact"/>
        <w:ind w:left="137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Here,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intercept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model.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optimized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pa-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rameters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5-fold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cross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alidation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set.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xperimented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gulariza-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methods,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LASSO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[26]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best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preliminary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comparisons: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68" w:lineRule="exact"/>
        <w:ind w:left="1042" w:right="-45"/>
        <w:jc w:val="left"/>
        <w:tabs>
          <w:tab w:pos="47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i/>
          <w:position w:val="1"/>
        </w:rPr>
        <w:t> </w:t>
      </w:r>
      <w:r>
        <w:rPr>
          <w:rFonts w:ascii="メイリオ" w:hAnsi="メイリオ" w:cs="メイリオ" w:eastAsia="メイリオ"/>
          <w:sz w:val="14"/>
          <w:szCs w:val="14"/>
          <w:spacing w:val="0"/>
          <w:w w:val="100"/>
          <w:i/>
          <w:position w:val="9"/>
        </w:rPr>
        <w:t>∗</w:t>
      </w:r>
      <w:r>
        <w:rPr>
          <w:rFonts w:ascii="メイリオ" w:hAnsi="メイリオ" w:cs="メイリオ" w:eastAsia="メイリオ"/>
          <w:sz w:val="14"/>
          <w:szCs w:val="14"/>
          <w:spacing w:val="-7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9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gmin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position w:val="1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62"/>
          <w:i/>
          <w:position w:val="1"/>
        </w:rPr>
        <w:t>||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i/>
          <w:position w:val="-2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96"/>
          <w:i/>
          <w:position w:val="1"/>
        </w:rPr>
        <w:t>−</w:t>
      </w:r>
      <w:r>
        <w:rPr>
          <w:rFonts w:ascii="メイリオ" w:hAnsi="メイリオ" w:cs="メイリオ" w:eastAsia="メイリオ"/>
          <w:sz w:val="20"/>
          <w:szCs w:val="20"/>
          <w:spacing w:val="-4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4"/>
          <w:w w:val="99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99"/>
          <w:position w:val="1"/>
        </w:rPr>
        <w:t>ˆ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1"/>
        </w:rPr>
        <w:t>)</w:t>
      </w:r>
      <w:r>
        <w:rPr>
          <w:rFonts w:ascii="メイリオ" w:hAnsi="メイリオ" w:cs="メイリオ" w:eastAsia="メイリオ"/>
          <w:sz w:val="20"/>
          <w:szCs w:val="20"/>
          <w:spacing w:val="0"/>
          <w:w w:val="62"/>
          <w:i/>
          <w:position w:val="1"/>
        </w:rPr>
        <w:t>||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position w:val="-2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1"/>
        </w:rPr>
        <w:t>λ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26"/>
          <w:i/>
          <w:position w:val="1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79"/>
          <w:i/>
          <w:position w:val="1"/>
        </w:rPr>
        <w:t>·</w:t>
      </w:r>
      <w:r>
        <w:rPr>
          <w:rFonts w:ascii="メイリオ" w:hAnsi="メイリオ" w:cs="メイリオ" w:eastAsia="メイリオ"/>
          <w:sz w:val="20"/>
          <w:szCs w:val="20"/>
          <w:spacing w:val="-40"/>
          <w:w w:val="100"/>
          <w:i/>
          <w:position w:val="1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62"/>
          <w:i/>
          <w:position w:val="1"/>
        </w:rPr>
        <w:t>||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i/>
          <w:position w:val="1"/>
        </w:rPr>
        <w:t> </w:t>
      </w:r>
      <w:r>
        <w:rPr>
          <w:rFonts w:ascii="メイリオ" w:hAnsi="メイリオ" w:cs="メイリオ" w:eastAsia="メイリオ"/>
          <w:sz w:val="20"/>
          <w:szCs w:val="20"/>
          <w:spacing w:val="0"/>
          <w:w w:val="62"/>
          <w:i/>
          <w:position w:val="1"/>
        </w:rPr>
        <w:t>||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position w:val="-2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7" w:lineRule="exact"/>
        <w:ind w:left="1703" w:right="3167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27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3.125pt;height:156.06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59" w:firstLine="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screenshot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hint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11,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Up!”,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Alice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AreaLand.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combine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squares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copies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designated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octopus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attacking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bridge.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7" w:right="246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4"/>
          <w:b/>
          <w:bCs/>
        </w:rPr>
        <w:t>EMPIRICAL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5"/>
          <w:b/>
          <w:bCs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  <w:b/>
          <w:bCs/>
        </w:rPr>
        <w:t>AL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97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99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b/>
          <w:bCs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20" w:right="47" w:firstLine="-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eaLand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eloped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Pearson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Insight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System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position w:val="7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focuses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teaching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assessing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geometric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mea-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surement,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specifically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understanding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area,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among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6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position w:val="7"/>
        </w:rPr>
        <w:t>th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grade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students.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gets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area: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0"/>
        </w:rPr>
        <w:t>iteration,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2)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squares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area,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composites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area.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ersion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scenario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6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6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ering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0"/>
        </w:rPr>
        <w:t>smaller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squares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placed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end-to-end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non-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erlapping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ashion,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combining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squares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columns,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determining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columns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needed.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screenshot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27" w:right="50" w:firstLine="-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accompanied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assistant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feedback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ginning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(represented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magnifiers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center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2).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Earlier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itera-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predefined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squares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necessarily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non-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erlapping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ashion).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9" w:right="49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ancing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presented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Gluumi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combining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squares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gluing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together;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Multy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copies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Esploda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breaking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compound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shapes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limit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completing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ecute.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Alice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utton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(bottom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corner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deem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satis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actory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Alice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arrangement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tiles,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" w:right="445"/>
        <w:jc w:val="both"/>
        <w:rPr>
          <w:rFonts w:ascii="Courier" w:hAnsi="Courier" w:cs="Courier" w:eastAsia="Courier"/>
          <w:sz w:val="16"/>
          <w:szCs w:val="16"/>
        </w:rPr>
      </w:pPr>
      <w:rPr/>
      <w:r>
        <w:rPr/>
        <w:pict>
          <v:group style="position:absolute;margin-left:321.02301pt;margin-top:-.764842pt;width:97.227pt;height:.1pt;mso-position-horizontal-relative:page;mso-position-vertical-relative:paragraph;z-index:-841" coordorigin="6420,-15" coordsize="1945,2">
            <v:shape style="position:absolute;left:6420;top:-15;width:1945;height:2" coordorigin="6420,-15" coordsize="1945,0" path="m6420,-15l8365,-15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hyperlink r:id="rId13">
        <w:r>
          <w:rPr>
            <w:rFonts w:ascii="Courier" w:hAnsi="Courier" w:cs="Courier" w:eastAsia="Courier"/>
            <w:sz w:val="16"/>
            <w:szCs w:val="16"/>
            <w:color w:val="067DE9"/>
            <w:spacing w:val="0"/>
            <w:w w:val="88"/>
            <w:position w:val="0"/>
          </w:rPr>
          <w:t>http://researchnetwork.pearson.com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1"/>
            <w:w w:val="88"/>
            <w:position w:val="0"/>
          </w:rPr>
          <w:t>/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0"/>
            <w:w w:val="88"/>
            <w:position w:val="0"/>
          </w:rPr>
          <w:t>learning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10"/>
            <w:w w:val="88"/>
            <w:position w:val="0"/>
          </w:rPr>
          <w:t>-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0"/>
            <w:w w:val="88"/>
            <w:position w:val="0"/>
          </w:rPr>
          <w:t>science/</w:t>
        </w:r>
        <w:r>
          <w:rPr>
            <w:rFonts w:ascii="Courier" w:hAnsi="Courier" w:cs="Courier" w:eastAsia="Courier"/>
            <w:sz w:val="16"/>
            <w:szCs w:val="16"/>
            <w:color w:val="000000"/>
            <w:spacing w:val="0"/>
            <w:w w:val="100"/>
            <w:position w:val="0"/>
          </w:rPr>
        </w:r>
      </w:hyperlink>
    </w:p>
    <w:p>
      <w:pPr>
        <w:spacing w:before="19" w:after="0" w:line="240" w:lineRule="auto"/>
        <w:ind w:left="27" w:right="2988"/>
        <w:jc w:val="both"/>
        <w:rPr>
          <w:rFonts w:ascii="Courier" w:hAnsi="Courier" w:cs="Courier" w:eastAsia="Courier"/>
          <w:sz w:val="16"/>
          <w:szCs w:val="16"/>
        </w:rPr>
      </w:pPr>
      <w:rPr/>
      <w:hyperlink r:id="rId14">
        <w:r>
          <w:rPr>
            <w:rFonts w:ascii="Courier" w:hAnsi="Courier" w:cs="Courier" w:eastAsia="Courier"/>
            <w:sz w:val="16"/>
            <w:szCs w:val="16"/>
            <w:color w:val="067DE9"/>
            <w:w w:val="88"/>
          </w:rPr>
          <w:t>insight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10"/>
            <w:w w:val="88"/>
          </w:rPr>
          <w:t>-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0"/>
            <w:w w:val="88"/>
          </w:rPr>
          <w:t>learning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10"/>
            <w:w w:val="88"/>
          </w:rPr>
          <w:t>-</w:t>
        </w:r>
        <w:r>
          <w:rPr>
            <w:rFonts w:ascii="Courier" w:hAnsi="Courier" w:cs="Courier" w:eastAsia="Courier"/>
            <w:sz w:val="16"/>
            <w:szCs w:val="16"/>
            <w:color w:val="067DE9"/>
            <w:spacing w:val="0"/>
            <w:w w:val="88"/>
          </w:rPr>
          <w:t>system</w:t>
        </w:r>
        <w:r>
          <w:rPr>
            <w:rFonts w:ascii="Courier" w:hAnsi="Courier" w:cs="Courier" w:eastAsia="Courier"/>
            <w:sz w:val="16"/>
            <w:szCs w:val="16"/>
            <w:color w:val="000000"/>
            <w:spacing w:val="0"/>
            <w:w w:val="100"/>
          </w:rPr>
        </w:r>
      </w:hyperlink>
    </w:p>
    <w:p>
      <w:pPr>
        <w:jc w:val="both"/>
        <w:spacing w:after="0"/>
        <w:sectPr>
          <w:pgSz w:w="12240" w:h="15840"/>
          <w:pgMar w:top="1140" w:bottom="280" w:left="940" w:right="820"/>
          <w:cols w:num="2" w:equalWidth="0">
            <w:col w:w="5034" w:space="420"/>
            <w:col w:w="5026"/>
          </w:cols>
        </w:sectPr>
      </w:pPr>
      <w:rPr/>
    </w:p>
    <w:p>
      <w:pPr>
        <w:spacing w:before="98" w:after="0" w:line="91" w:lineRule="exact"/>
        <w:ind w:left="420" w:right="-53"/>
        <w:jc w:val="lef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7"/>
        </w:rPr>
        <w:t>16000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</w:rPr>
      </w:r>
    </w:p>
    <w:p>
      <w:pPr>
        <w:spacing w:before="98" w:after="0" w:line="240" w:lineRule="auto"/>
        <w:ind w:right="-20"/>
        <w:jc w:val="left"/>
        <w:rPr>
          <w:rFonts w:ascii="Times New Roman" w:hAnsi="Times New Roman" w:cs="Times New Roman" w:eastAsia="Times New Roman"/>
          <w:sz w:val="7"/>
          <w:szCs w:val="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10"/>
        </w:rPr>
        <w:t>250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180" w:bottom="280" w:left="960" w:right="820"/>
          <w:cols w:num="2" w:equalWidth="0">
            <w:col w:w="634" w:space="5243"/>
            <w:col w:w="4583"/>
          </w:cols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0" w:right="-53"/>
        <w:jc w:val="lef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7"/>
        </w:rPr>
        <w:t>14000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91" w:lineRule="exact"/>
        <w:ind w:left="420" w:right="-53"/>
        <w:jc w:val="lef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7"/>
        </w:rPr>
        <w:t>12000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7"/>
          <w:szCs w:val="7"/>
        </w:rPr>
      </w:pPr>
      <w:rPr/>
      <w:r>
        <w:rPr>
          <w:rFonts w:ascii="Times New Roman" w:hAnsi="Times New Roman" w:cs="Times New Roman" w:eastAsia="Times New Roman"/>
          <w:sz w:val="7"/>
          <w:szCs w:val="7"/>
          <w:spacing w:val="0"/>
          <w:w w:val="110"/>
        </w:rPr>
        <w:t>200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60" w:right="820"/>
          <w:cols w:num="2" w:equalWidth="0">
            <w:col w:w="634" w:space="5243"/>
            <w:col w:w="4583"/>
          </w:cols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7"/>
        </w:rPr>
        <w:t>10000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7"/>
        </w:rPr>
        <w:t>8000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7"/>
        </w:rPr>
        <w:t>6000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7"/>
        </w:rPr>
        <w:t>4000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7"/>
        </w:rPr>
        <w:t>2000</w:t>
      </w:r>
      <w:r>
        <w:rPr>
          <w:rFonts w:ascii="Times New Roman" w:hAnsi="Times New Roman" w:cs="Times New Roman" w:eastAsia="Times New Roman"/>
          <w:sz w:val="8"/>
          <w:szCs w:val="8"/>
          <w:color w:val="00000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88" w:lineRule="auto"/>
        <w:ind w:right="4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Esp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oda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uu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7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Move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7" w:after="0" w:line="135" w:lineRule="exact"/>
        <w:ind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Mov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2"/>
          <w:szCs w:val="12"/>
          <w:color w:val="595959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7"/>
          <w:szCs w:val="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5.90387pt;margin-top:-4.227253pt;width:6.281pt;height:33.27764pt;mso-position-horizontal-relative:page;mso-position-vertical-relative:paragraph;z-index:-838" type="#_x0000_t202" filled="f" stroked="f">
            <v:textbox inset="0,0,0,0" style="layout-flow:vertical;mso-layout-flow-alt:bottom-to-top">
              <w:txbxContent>
                <w:p>
                  <w:pPr>
                    <w:spacing w:before="14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8"/>
                      <w:szCs w:val="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-1"/>
                      <w:w w:val="100"/>
                      <w:b/>
                      <w:bCs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1"/>
                      <w:w w:val="100"/>
                      <w:b/>
                      <w:bCs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-1"/>
                      <w:w w:val="100"/>
                      <w:b/>
                      <w:bCs/>
                    </w:rPr>
                    <w:t>q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-1"/>
                      <w:w w:val="100"/>
                      <w:b/>
                      <w:bCs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1"/>
                      <w:w w:val="100"/>
                      <w:b/>
                      <w:bCs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-1"/>
                      <w:w w:val="100"/>
                      <w:b/>
                      <w:bCs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1"/>
                      <w:w w:val="100"/>
                      <w:b/>
                      <w:bCs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0"/>
                      <w:w w:val="100"/>
                      <w:b/>
                      <w:bCs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0"/>
                      <w:w w:val="100"/>
                      <w:b/>
                      <w:bCs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4"/>
                      <w:w w:val="100"/>
                      <w:b/>
                      <w:bCs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-1"/>
                      <w:w w:val="107"/>
                      <w:b/>
                      <w:bCs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1"/>
                      <w:w w:val="107"/>
                      <w:b/>
                      <w:bCs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-1"/>
                      <w:w w:val="107"/>
                      <w:b/>
                      <w:bCs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0"/>
                      <w:w w:val="107"/>
                      <w:b/>
                      <w:bCs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1"/>
                      <w:w w:val="107"/>
                      <w:b/>
                      <w:bCs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0"/>
                      <w:w w:val="107"/>
                      <w:b/>
                      <w:bCs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10"/>
        </w:rPr>
        <w:t>150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7"/>
          <w:szCs w:val="7"/>
        </w:rPr>
      </w:pPr>
      <w:rPr/>
      <w:r>
        <w:rPr>
          <w:rFonts w:ascii="Times New Roman" w:hAnsi="Times New Roman" w:cs="Times New Roman" w:eastAsia="Times New Roman"/>
          <w:sz w:val="7"/>
          <w:szCs w:val="7"/>
          <w:spacing w:val="0"/>
          <w:w w:val="110"/>
        </w:rPr>
        <w:t>100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" w:right="-20"/>
        <w:jc w:val="left"/>
        <w:rPr>
          <w:rFonts w:ascii="Times New Roman" w:hAnsi="Times New Roman" w:cs="Times New Roman" w:eastAsia="Times New Roman"/>
          <w:sz w:val="7"/>
          <w:szCs w:val="7"/>
        </w:rPr>
      </w:pPr>
      <w:rPr/>
      <w:r>
        <w:rPr>
          <w:rFonts w:ascii="Times New Roman" w:hAnsi="Times New Roman" w:cs="Times New Roman" w:eastAsia="Times New Roman"/>
          <w:sz w:val="7"/>
          <w:szCs w:val="7"/>
          <w:spacing w:val="0"/>
          <w:w w:val="110"/>
        </w:rPr>
        <w:t>50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60" w:right="820"/>
          <w:cols w:num="3" w:equalWidth="0">
            <w:col w:w="634" w:space="3354"/>
            <w:col w:w="690" w:space="1199"/>
            <w:col w:w="4583"/>
          </w:cols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92" w:lineRule="exact"/>
        <w:ind w:left="591" w:right="-20"/>
        <w:jc w:val="left"/>
        <w:tabs>
          <w:tab w:pos="5940" w:val="left"/>
        </w:tabs>
        <w:rPr>
          <w:rFonts w:ascii="Times New Roman" w:hAnsi="Times New Roman" w:cs="Times New Roman" w:eastAsia="Times New Roman"/>
          <w:sz w:val="7"/>
          <w:szCs w:val="7"/>
        </w:rPr>
      </w:pPr>
      <w:rPr/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8"/>
          <w:szCs w:val="8"/>
          <w:color w:val="59595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8"/>
          <w:szCs w:val="8"/>
          <w:color w:val="595959"/>
          <w:spacing w:val="0"/>
          <w:w w:val="100"/>
        </w:rPr>
      </w:r>
      <w:r>
        <w:rPr>
          <w:rFonts w:ascii="Times New Roman" w:hAnsi="Times New Roman" w:cs="Times New Roman" w:eastAsia="Times New Roman"/>
          <w:sz w:val="7"/>
          <w:szCs w:val="7"/>
          <w:color w:val="000000"/>
          <w:spacing w:val="0"/>
          <w:w w:val="110"/>
        </w:rPr>
        <w:t>0</w:t>
      </w:r>
      <w:r>
        <w:rPr>
          <w:rFonts w:ascii="Times New Roman" w:hAnsi="Times New Roman" w:cs="Times New Roman" w:eastAsia="Times New Roman"/>
          <w:sz w:val="7"/>
          <w:szCs w:val="7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60" w:right="820"/>
        </w:sectPr>
      </w:pPr>
      <w:rPr/>
    </w:p>
    <w:p>
      <w:pPr>
        <w:spacing w:before="26" w:after="0" w:line="240" w:lineRule="auto"/>
        <w:ind w:left="461" w:right="35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7.315834pt;margin-top:-159.855927pt;width:236.258455pt;height:161.662032pt;mso-position-horizontal-relative:page;mso-position-vertical-relative:paragraph;z-index:-840" coordorigin="1146,-3197" coordsize="4725,3233">
            <v:group style="position:absolute;left:1665;top:-3021;width:4031;height:251" coordorigin="1665,-3021" coordsize="4031,251">
              <v:shape style="position:absolute;left:1665;top:-3021;width:4031;height:251" coordorigin="1665,-3021" coordsize="4031,251" path="m1665,-2920l5695,-2920,5695,-2669,1665,-2669,1665,-2920e" filled="t" fillcolor="#D9D9D9" stroked="f">
                <v:path arrowok="t"/>
                <v:fill/>
              </v:shape>
            </v:group>
            <v:group style="position:absolute;left:3123;top:-1797;width:184;height:755" coordorigin="3123,-1797" coordsize="184,755">
              <v:shape style="position:absolute;left:3123;top:-1797;width:184;height:755" coordorigin="3123,-1797" coordsize="184,755" path="m3123,-1042l3307,-1042,3307,-1797,3123,-1797,3123,-1042xe" filled="t" fillcolor="#4F81BD" stroked="f">
                <v:path arrowok="t"/>
                <v:fill/>
              </v:shape>
            </v:group>
            <v:group style="position:absolute;left:3123;top:-2178;width:184;height:381" coordorigin="3123,-2178" coordsize="184,381">
              <v:shape style="position:absolute;left:3123;top:-2178;width:184;height:381" coordorigin="3123,-2178" coordsize="184,381" path="m3307,-2178l3123,-2178,3123,-1797,3307,-1797,3307,-2178e" filled="t" fillcolor="#C0504D" stroked="f">
                <v:path arrowok="t"/>
                <v:fill/>
              </v:shape>
            </v:group>
            <v:group style="position:absolute;left:3123;top:-2239;width:184;height:62" coordorigin="3123,-2239" coordsize="184,62">
              <v:shape style="position:absolute;left:3123;top:-2239;width:184;height:62" coordorigin="3123,-2239" coordsize="184,62" path="m3123,-2177l3307,-2177,3307,-2239,3123,-2239,3123,-2177xe" filled="t" fillcolor="#9BBB59" stroked="f">
                <v:path arrowok="t"/>
                <v:fill/>
              </v:shape>
            </v:group>
            <v:group style="position:absolute;left:3123;top:-2260;width:184;height:23" coordorigin="3123,-2260" coordsize="184,23">
              <v:shape style="position:absolute;left:3123;top:-2260;width:184;height:23" coordorigin="3123,-2260" coordsize="184,23" path="m3123,-2237l3307,-2237,3307,-2260,3123,-2260,3123,-2237xe" filled="t" fillcolor="#8064A2" stroked="f">
                <v:path arrowok="t"/>
                <v:fill/>
              </v:shape>
            </v:group>
            <v:group style="position:absolute;left:3123;top:-2704;width:184;height:445" coordorigin="3123,-2704" coordsize="184,445">
              <v:shape style="position:absolute;left:3123;top:-2704;width:184;height:445" coordorigin="3123,-2704" coordsize="184,445" path="m3307,-2704l3123,-2704,3123,-2259,3307,-2259,3307,-2704e" filled="t" fillcolor="#4BACC6" stroked="f">
                <v:path arrowok="t"/>
                <v:fill/>
              </v:shape>
            </v:group>
            <v:group style="position:absolute;left:3405;top:-1339;width:180;height:297" coordorigin="3405,-1339" coordsize="180,297">
              <v:shape style="position:absolute;left:3405;top:-1339;width:180;height:297" coordorigin="3405,-1339" coordsize="180,297" path="m3405,-1042l3585,-1042,3585,-1339,3405,-1339,3405,-1042xe" filled="t" fillcolor="#4F81BD" stroked="f">
                <v:path arrowok="t"/>
                <v:fill/>
              </v:shape>
            </v:group>
            <v:group style="position:absolute;left:3405;top:-1625;width:180;height:287" coordorigin="3405,-1625" coordsize="180,287">
              <v:shape style="position:absolute;left:3405;top:-1625;width:180;height:287" coordorigin="3405,-1625" coordsize="180,287" path="m3585,-1625l3405,-1625,3405,-1339,3585,-1339,3585,-1625e" filled="t" fillcolor="#C0504D" stroked="f">
                <v:path arrowok="t"/>
                <v:fill/>
              </v:shape>
            </v:group>
            <v:group style="position:absolute;left:3405;top:-1652;width:180;height:28" coordorigin="3405,-1652" coordsize="180,28">
              <v:shape style="position:absolute;left:3405;top:-1652;width:180;height:28" coordorigin="3405,-1652" coordsize="180,28" path="m3405,-1624l3585,-1624,3585,-1652,3405,-1652,3405,-1624xe" filled="t" fillcolor="#9BBB59" stroked="f">
                <v:path arrowok="t"/>
                <v:fill/>
              </v:shape>
            </v:group>
            <v:group style="position:absolute;left:3405;top:-1656;width:180;height:6" coordorigin="3405,-1656" coordsize="180,6">
              <v:shape style="position:absolute;left:3405;top:-1656;width:180;height:6" coordorigin="3405,-1656" coordsize="180,6" path="m3405,-1650l3585,-1650,3585,-1656,3405,-1656,3405,-1650xe" filled="t" fillcolor="#8064A2" stroked="f">
                <v:path arrowok="t"/>
                <v:fill/>
              </v:shape>
            </v:group>
            <v:group style="position:absolute;left:3405;top:-1822;width:180;height:167" coordorigin="3405,-1822" coordsize="180,167">
              <v:shape style="position:absolute;left:3405;top:-1822;width:180;height:167" coordorigin="3405,-1822" coordsize="180,167" path="m3585,-1822l3405,-1822,3405,-1655,3585,-1655,3585,-1822e" filled="t" fillcolor="#4BACC6" stroked="f">
                <v:path arrowok="t"/>
                <v:fill/>
              </v:shape>
            </v:group>
            <v:group style="position:absolute;left:3688;top:-1107;width:180;height:66" coordorigin="3688,-1107" coordsize="180,66">
              <v:shape style="position:absolute;left:3688;top:-1107;width:180;height:66" coordorigin="3688,-1107" coordsize="180,66" path="m3688,-1042l3867,-1042,3867,-1107,3688,-1107,3688,-1042xe" filled="t" fillcolor="#4F81BD" stroked="f">
                <v:path arrowok="t"/>
                <v:fill/>
              </v:shape>
            </v:group>
            <v:group style="position:absolute;left:3688;top:-1283;width:180;height:176" coordorigin="3688,-1283" coordsize="180,176">
              <v:shape style="position:absolute;left:3688;top:-1283;width:180;height:176" coordorigin="3688,-1283" coordsize="180,176" path="m3867,-1283l3688,-1283,3688,-1107,3867,-1107,3867,-1283e" filled="t" fillcolor="#C0504D" stroked="f">
                <v:path arrowok="t"/>
                <v:fill/>
              </v:shape>
            </v:group>
            <v:group style="position:absolute;left:3688;top:-1289;width:180;height:2" coordorigin="3688,-1289" coordsize="180,2">
              <v:shape style="position:absolute;left:3688;top:-1289;width:180;height:2" coordorigin="3688,-1289" coordsize="180,0" path="m3688,-1289l3867,-1289e" filled="f" stroked="t" strokeweight=".74215pt" strokecolor="#9BBB59">
                <v:path arrowok="t"/>
              </v:shape>
            </v:group>
            <v:group style="position:absolute;left:3688;top:-1298;width:180;height:2" coordorigin="3688,-1298" coordsize="180,2">
              <v:shape style="position:absolute;left:3688;top:-1298;width:180;height:2" coordorigin="3688,-1298" coordsize="180,0" path="m3688,-1298l3867,-1298e" filled="f" stroked="t" strokeweight=".31405pt" strokecolor="#8064A2">
                <v:path arrowok="t"/>
              </v:shape>
            </v:group>
            <v:group style="position:absolute;left:3688;top:-1437;width:180;height:141" coordorigin="3688,-1437" coordsize="180,141">
              <v:shape style="position:absolute;left:3688;top:-1437;width:180;height:141" coordorigin="3688,-1437" coordsize="180,141" path="m3867,-1437l3688,-1437,3688,-1296,3867,-1296,3867,-1437e" filled="t" fillcolor="#4BACC6" stroked="f">
                <v:path arrowok="t"/>
                <v:fill/>
              </v:shape>
            </v:group>
            <v:group style="position:absolute;left:4248;top:-1176;width:184;height:134" coordorigin="4248,-1176" coordsize="184,134">
              <v:shape style="position:absolute;left:4248;top:-1176;width:184;height:134" coordorigin="4248,-1176" coordsize="184,134" path="m4248,-1042l4433,-1042,4433,-1176,4248,-1176,4248,-1042xe" filled="t" fillcolor="#4F81BD" stroked="f">
                <v:path arrowok="t"/>
                <v:fill/>
              </v:shape>
            </v:group>
            <v:group style="position:absolute;left:4248;top:-1220;width:184;height:45" coordorigin="4248,-1220" coordsize="184,45">
              <v:shape style="position:absolute;left:4248;top:-1220;width:184;height:45" coordorigin="4248,-1220" coordsize="184,45" path="m4248,-1175l4433,-1175,4433,-1220,4248,-1220,4248,-1175xe" filled="t" fillcolor="#C0504D" stroked="f">
                <v:path arrowok="t"/>
                <v:fill/>
              </v:shape>
            </v:group>
            <v:group style="position:absolute;left:4248;top:-1225;width:184;height:2" coordorigin="4248,-1225" coordsize="184,2">
              <v:shape style="position:absolute;left:4248;top:-1225;width:184;height:2" coordorigin="4248,-1225" coordsize="184,0" path="m4248,-1225l4433,-1225e" filled="f" stroked="t" strokeweight=".74215pt" strokecolor="#9BBB59">
                <v:path arrowok="t"/>
              </v:shape>
            </v:group>
            <v:group style="position:absolute;left:4248;top:-1234;width:184;height:2" coordorigin="4248,-1234" coordsize="184,2">
              <v:shape style="position:absolute;left:4248;top:-1234;width:184;height:2" coordorigin="4248,-1234" coordsize="184,0" path="m4248,-1234l4433,-1234e" filled="f" stroked="t" strokeweight=".31405pt" strokecolor="#8064A2">
                <v:path arrowok="t"/>
              </v:shape>
            </v:group>
            <v:group style="position:absolute;left:4248;top:-1280;width:184;height:45" coordorigin="4248,-1280" coordsize="184,45">
              <v:shape style="position:absolute;left:4248;top:-1280;width:184;height:45" coordorigin="4248,-1280" coordsize="184,45" path="m4248,-1235l4433,-1235,4433,-1280,4248,-1280,4248,-1235xe" filled="t" fillcolor="#4BACC6" stroked="f">
                <v:path arrowok="t"/>
                <v:fill/>
              </v:shape>
            </v:group>
            <v:group style="position:absolute;left:4531;top:-1287;width:180;height:246" coordorigin="4531,-1287" coordsize="180,246">
              <v:shape style="position:absolute;left:4531;top:-1287;width:180;height:246" coordorigin="4531,-1287" coordsize="180,246" path="m4531,-1042l4711,-1042,4711,-1287,4531,-1287,4531,-1042xe" filled="t" fillcolor="#4F81BD" stroked="f">
                <v:path arrowok="t"/>
                <v:fill/>
              </v:shape>
            </v:group>
            <v:group style="position:absolute;left:4531;top:-1467;width:180;height:180" coordorigin="4531,-1467" coordsize="180,180">
              <v:shape style="position:absolute;left:4531;top:-1467;width:180;height:180" coordorigin="4531,-1467" coordsize="180,180" path="m4711,-1467l4531,-1467,4531,-1287,4711,-1287,4711,-1467e" filled="t" fillcolor="#C0504D" stroked="f">
                <v:path arrowok="t"/>
                <v:fill/>
              </v:shape>
            </v:group>
            <v:group style="position:absolute;left:4531;top:-1473;width:180;height:2" coordorigin="4531,-1473" coordsize="180,2">
              <v:shape style="position:absolute;left:4531;top:-1473;width:180;height:2" coordorigin="4531,-1473" coordsize="180,0" path="m4531,-1473l4711,-1473e" filled="f" stroked="t" strokeweight=".74215pt" strokecolor="#9BBB59">
                <v:path arrowok="t"/>
              </v:shape>
            </v:group>
            <v:group style="position:absolute;left:4531;top:-1484;width:180;height:2" coordorigin="4531,-1484" coordsize="180,2">
              <v:shape style="position:absolute;left:4531;top:-1484;width:180;height:2" coordorigin="4531,-1484" coordsize="180,0" path="m4531,-1484l4711,-1484e" filled="f" stroked="t" strokeweight=".5281pt" strokecolor="#8064A2">
                <v:path arrowok="t"/>
              </v:shape>
            </v:group>
            <v:group style="position:absolute;left:4531;top:-1600;width:180;height:111" coordorigin="4531,-1600" coordsize="180,111">
              <v:shape style="position:absolute;left:4531;top:-1600;width:180;height:111" coordorigin="4531,-1600" coordsize="180,111" path="m4711,-1600l4531,-1600,4531,-1488,4711,-1488,4711,-1600e" filled="t" fillcolor="#4BACC6" stroked="f">
                <v:path arrowok="t"/>
                <v:fill/>
              </v:shape>
            </v:group>
            <v:group style="position:absolute;left:3405;top:-1883;width:180;height:62" coordorigin="3405,-1883" coordsize="180,62">
              <v:shape style="position:absolute;left:3405;top:-1883;width:180;height:62" coordorigin="3405,-1883" coordsize="180,62" path="m3405,-1821l3585,-1821,3585,-1883,3405,-1883,3405,-1821xe" filled="t" fillcolor="#F79646" stroked="f">
                <v:path arrowok="t"/>
                <v:fill/>
              </v:shape>
            </v:group>
            <v:group style="position:absolute;left:3688;top:-1485;width:180;height:49" coordorigin="3688,-1485" coordsize="180,49">
              <v:shape style="position:absolute;left:3688;top:-1485;width:180;height:49" coordorigin="3688,-1485" coordsize="180,49" path="m3688,-1436l3867,-1436,3867,-1485,3688,-1485,3688,-1436xe" filled="t" fillcolor="#F79646" stroked="f">
                <v:path arrowok="t"/>
                <v:fill/>
              </v:shape>
            </v:group>
            <v:group style="position:absolute;left:4248;top:-1281;width:184;height:2" coordorigin="4248,-1281" coordsize="184,2">
              <v:shape style="position:absolute;left:4248;top:-1281;width:184;height:2" coordorigin="4248,-1281" coordsize="184,0" path="m4248,-1281l4433,-1281e" filled="f" stroked="t" strokeweight=".31405pt" strokecolor="#F79646">
                <v:path arrowok="t"/>
              </v:shape>
            </v:group>
            <v:group style="position:absolute;left:4531;top:-1631;width:180;height:32" coordorigin="4531,-1631" coordsize="180,32">
              <v:shape style="position:absolute;left:4531;top:-1631;width:180;height:32" coordorigin="4531,-1631" coordsize="180,32" path="m4531,-1599l4711,-1599,4711,-1631,4531,-1631,4531,-1599xe" filled="t" fillcolor="#F79646" stroked="f">
                <v:path arrowok="t"/>
                <v:fill/>
              </v:shape>
            </v:group>
            <v:group style="position:absolute;left:3970;top:-1036;width:180;height:11" coordorigin="3970,-1036" coordsize="180,11">
              <v:shape style="position:absolute;left:3970;top:-1036;width:180;height:11" coordorigin="3970,-1036" coordsize="180,11" path="m3970,-1025l4150,-1025,4150,-1036,3970,-1036,3970,-1025xe" filled="t" fillcolor="#9BBB59" stroked="f">
                <v:path arrowok="t"/>
                <v:fill/>
              </v:shape>
            </v:group>
            <v:group style="position:absolute;left:3970;top:-1037;width:180;height:2" coordorigin="3970,-1037" coordsize="180,2">
              <v:shape style="position:absolute;left:3970;top:-1037;width:180;height:2" coordorigin="3970,-1037" coordsize="180,0" path="m3970,-1037l4150,-1037e" filled="f" stroked="t" strokeweight=".31405pt" strokecolor="#8064A2">
                <v:path arrowok="t"/>
              </v:shape>
            </v:group>
            <v:group style="position:absolute;left:3970;top:-1070;width:180;height:36" coordorigin="3970,-1070" coordsize="180,36">
              <v:shape style="position:absolute;left:3970;top:-1070;width:180;height:36" coordorigin="3970,-1070" coordsize="180,36" path="m3970,-1034l4150,-1034,4150,-1070,3970,-1070,3970,-1034xe" filled="t" fillcolor="#2C4D75" stroked="f">
                <v:path arrowok="t"/>
                <v:fill/>
              </v:shape>
            </v:group>
            <v:group style="position:absolute;left:4248;top:-1344;width:184;height:62" coordorigin="4248,-1344" coordsize="184,62">
              <v:shape style="position:absolute;left:4248;top:-1344;width:184;height:62" coordorigin="4248,-1344" coordsize="184,62" path="m4248,-1282l4433,-1282,4433,-1344,4248,-1344,4248,-1282xe" filled="t" fillcolor="#2C4D75" stroked="f">
                <v:path arrowok="t"/>
                <v:fill/>
              </v:shape>
            </v:group>
            <v:group style="position:absolute;left:4531;top:-1728;width:180;height:98" coordorigin="4531,-1728" coordsize="180,98">
              <v:shape style="position:absolute;left:4531;top:-1728;width:180;height:98" coordorigin="4531,-1728" coordsize="180,98" path="m4711,-1728l4531,-1728,4531,-1630,4711,-1630,4711,-1728e" filled="t" fillcolor="#2C4D75" stroked="f">
                <v:path arrowok="t"/>
                <v:fill/>
              </v:shape>
            </v:group>
            <v:group style="position:absolute;left:4861;top:-2105;width:60;height:60" coordorigin="4861,-2105" coordsize="60,60">
              <v:shape style="position:absolute;left:4861;top:-2105;width:60;height:60" coordorigin="4861,-2105" coordsize="60,60" path="m4861,-2075l4921,-2075e" filled="f" stroked="t" strokeweight="3.09670pt" strokecolor="#2C4D75">
                <v:path arrowok="t"/>
              </v:shape>
            </v:group>
            <v:group style="position:absolute;left:4861;top:-1942;width:60;height:60" coordorigin="4861,-1942" coordsize="60,60">
              <v:shape style="position:absolute;left:4861;top:-1942;width:60;height:60" coordorigin="4861,-1942" coordsize="60,60" path="m4861,-1912l4921,-1912e" filled="f" stroked="t" strokeweight="3.09670pt" strokecolor="#F79646">
                <v:path arrowok="t"/>
              </v:shape>
            </v:group>
            <v:group style="position:absolute;left:4861;top:-1775;width:60;height:60" coordorigin="4861,-1775" coordsize="60,60">
              <v:shape style="position:absolute;left:4861;top:-1775;width:60;height:60" coordorigin="4861,-1775" coordsize="60,60" path="m4861,-1745l4921,-1745e" filled="f" stroked="t" strokeweight="3.09670pt" strokecolor="#4BACC6">
                <v:path arrowok="t"/>
              </v:shape>
            </v:group>
            <v:group style="position:absolute;left:4861;top:-1608;width:60;height:60" coordorigin="4861,-1608" coordsize="60,60">
              <v:shape style="position:absolute;left:4861;top:-1608;width:60;height:60" coordorigin="4861,-1608" coordsize="60,60" path="m4861,-1578l4921,-1578e" filled="f" stroked="t" strokeweight="3.09670pt" strokecolor="#8064A2">
                <v:path arrowok="t"/>
              </v:shape>
            </v:group>
            <v:group style="position:absolute;left:4861;top:-1446;width:60;height:60" coordorigin="4861,-1446" coordsize="60,60">
              <v:shape style="position:absolute;left:4861;top:-1446;width:60;height:60" coordorigin="4861,-1446" coordsize="60,60" path="m4861,-1416l4921,-1416e" filled="f" stroked="t" strokeweight="3.09670pt" strokecolor="#9BBB59">
                <v:path arrowok="t"/>
              </v:shape>
            </v:group>
            <v:group style="position:absolute;left:4861;top:-1279;width:60;height:60" coordorigin="4861,-1279" coordsize="60,60">
              <v:shape style="position:absolute;left:4861;top:-1279;width:60;height:60" coordorigin="4861,-1279" coordsize="60,60" path="m4861,-1249l4921,-1249e" filled="f" stroked="t" strokeweight="3.09670pt" strokecolor="#C0504D">
                <v:path arrowok="t"/>
              </v:shape>
            </v:group>
            <v:group style="position:absolute;left:4861;top:-1112;width:60;height:60" coordorigin="4861,-1112" coordsize="60,60">
              <v:shape style="position:absolute;left:4861;top:-1112;width:60;height:60" coordorigin="4861,-1112" coordsize="60,60" path="m4861,-1082l4921,-1082e" filled="f" stroked="t" strokeweight="3.09670pt" strokecolor="#4F81BD">
                <v:path arrowok="t"/>
              </v:shape>
            </v:group>
            <v:group style="position:absolute;left:1718;top:-1099;width:180;height:57" coordorigin="1718,-1099" coordsize="180,57">
              <v:shape style="position:absolute;left:1718;top:-1099;width:180;height:57" coordorigin="1718,-1099" coordsize="180,57" path="m1718,-1042l1898,-1042,1898,-1099,1718,-1099,1718,-1042xe" filled="t" fillcolor="#4F81BD" stroked="f">
                <v:path arrowok="t"/>
                <v:fill/>
              </v:shape>
            </v:group>
            <v:group style="position:absolute;left:1718;top:-1103;width:180;height:2" coordorigin="1718,-1103" coordsize="180,2">
              <v:shape style="position:absolute;left:1718;top:-1103;width:180;height:2" coordorigin="1718,-1103" coordsize="180,0" path="m1718,-1103l1898,-1103e" filled="f" stroked="t" strokeweight=".5281pt" strokecolor="#9BBB59">
                <v:path arrowok="t"/>
              </v:shape>
            </v:group>
            <v:group style="position:absolute;left:1718;top:-1110;width:180;height:2" coordorigin="1718,-1110" coordsize="180,2">
              <v:shape style="position:absolute;left:1718;top:-1110;width:180;height:2" coordorigin="1718,-1110" coordsize="180,0" path="m1718,-1110l1898,-1110e" filled="f" stroked="t" strokeweight=".31405pt" strokecolor="#8064A2">
                <v:path arrowok="t"/>
              </v:shape>
            </v:group>
            <v:group style="position:absolute;left:1997;top:-1476;width:184;height:434" coordorigin="1997,-1476" coordsize="184,434">
              <v:shape style="position:absolute;left:1997;top:-1476;width:184;height:434" coordorigin="1997,-1476" coordsize="184,434" path="m1997,-1042l2181,-1042,2181,-1476,1997,-1476,1997,-1042xe" filled="t" fillcolor="#4F81BD" stroked="f">
                <v:path arrowok="t"/>
                <v:fill/>
              </v:shape>
            </v:group>
            <v:group style="position:absolute;left:1997;top:-1511;width:184;height:36" coordorigin="1997,-1511" coordsize="184,36">
              <v:shape style="position:absolute;left:1997;top:-1511;width:184;height:36" coordorigin="1997,-1511" coordsize="184,36" path="m1997,-1475l2181,-1475,2181,-1511,1997,-1511,1997,-1475xe" filled="t" fillcolor="#9BBB59" stroked="f">
                <v:path arrowok="t"/>
                <v:fill/>
              </v:shape>
            </v:group>
            <v:group style="position:absolute;left:1997;top:-1519;width:184;height:11" coordorigin="1997,-1519" coordsize="184,11">
              <v:shape style="position:absolute;left:1997;top:-1519;width:184;height:11" coordorigin="1997,-1519" coordsize="184,11" path="m1997,-1509l2181,-1509,2181,-1519,1997,-1519,1997,-1509xe" filled="t" fillcolor="#8064A2" stroked="f">
                <v:path arrowok="t"/>
                <v:fill/>
              </v:shape>
            </v:group>
            <v:group style="position:absolute;left:2279;top:-1822;width:184;height:781" coordorigin="2279,-1822" coordsize="184,781">
              <v:shape style="position:absolute;left:2279;top:-1822;width:184;height:781" coordorigin="2279,-1822" coordsize="184,781" path="m2279,-1042l2463,-1042,2463,-1822,2279,-1822,2279,-1042xe" filled="t" fillcolor="#4F81BD" stroked="f">
                <v:path arrowok="t"/>
                <v:fill/>
              </v:shape>
            </v:group>
            <v:group style="position:absolute;left:2279;top:-1858;width:184;height:36" coordorigin="2279,-1858" coordsize="184,36">
              <v:shape style="position:absolute;left:2279;top:-1858;width:184;height:36" coordorigin="2279,-1858" coordsize="184,36" path="m2279,-1821l2463,-1821,2463,-1858,2279,-1858,2279,-1821xe" filled="t" fillcolor="#9BBB59" stroked="f">
                <v:path arrowok="t"/>
                <v:fill/>
              </v:shape>
            </v:group>
            <v:group style="position:absolute;left:2279;top:-1866;width:184;height:11" coordorigin="2279,-1866" coordsize="184,11">
              <v:shape style="position:absolute;left:2279;top:-1866;width:184;height:11" coordorigin="2279,-1866" coordsize="184,11" path="m2279,-1856l2463,-1856,2463,-1866,2279,-1866,2279,-1856xe" filled="t" fillcolor="#8064A2" stroked="f">
                <v:path arrowok="t"/>
                <v:fill/>
              </v:shape>
            </v:group>
            <v:group style="position:absolute;left:2562;top:-1450;width:180;height:408" coordorigin="2562,-1450" coordsize="180,408">
              <v:shape style="position:absolute;left:2562;top:-1450;width:180;height:408" coordorigin="2562,-1450" coordsize="180,408" path="m2562,-1042l2742,-1042,2742,-1450,2562,-1450,2562,-1042xe" filled="t" fillcolor="#4F81BD" stroked="f">
                <v:path arrowok="t"/>
                <v:fill/>
              </v:shape>
            </v:group>
            <v:group style="position:absolute;left:2562;top:-1498;width:180;height:49" coordorigin="2562,-1498" coordsize="180,49">
              <v:shape style="position:absolute;left:2562;top:-1498;width:180;height:49" coordorigin="2562,-1498" coordsize="180,49" path="m2562,-1449l2742,-1449,2742,-1498,2562,-1498,2562,-1449xe" filled="t" fillcolor="#9BBB59" stroked="f">
                <v:path arrowok="t"/>
                <v:fill/>
              </v:shape>
            </v:group>
            <v:group style="position:absolute;left:2562;top:-1515;width:180;height:19" coordorigin="2562,-1515" coordsize="180,19">
              <v:shape style="position:absolute;left:2562;top:-1515;width:180;height:19" coordorigin="2562,-1515" coordsize="180,19" path="m2562,-1496l2742,-1496,2742,-1515,2562,-1515,2562,-1496xe" filled="t" fillcolor="#8064A2" stroked="f">
                <v:path arrowok="t"/>
                <v:fill/>
              </v:shape>
            </v:group>
            <v:group style="position:absolute;left:2844;top:-1112;width:180;height:70" coordorigin="2844,-1112" coordsize="180,70">
              <v:shape style="position:absolute;left:2844;top:-1112;width:180;height:70" coordorigin="2844,-1112" coordsize="180,70" path="m2844,-1042l3024,-1042,3024,-1112,2844,-1112,2844,-1042xe" filled="t" fillcolor="#4F81BD" stroked="f">
                <v:path arrowok="t"/>
                <v:fill/>
              </v:shape>
            </v:group>
            <v:group style="position:absolute;left:2844;top:-1190;width:180;height:79" coordorigin="2844,-1190" coordsize="180,79">
              <v:shape style="position:absolute;left:2844;top:-1190;width:180;height:79" coordorigin="2844,-1190" coordsize="180,79" path="m2844,-1111l3024,-1111,3024,-1190,2844,-1190,2844,-1111xe" filled="t" fillcolor="#C0504D" stroked="f">
                <v:path arrowok="t"/>
                <v:fill/>
              </v:shape>
            </v:group>
            <v:group style="position:absolute;left:2844;top:-1215;width:180;height:28" coordorigin="2844,-1215" coordsize="180,28">
              <v:shape style="position:absolute;left:2844;top:-1215;width:180;height:28" coordorigin="2844,-1215" coordsize="180,28" path="m2844,-1188l3024,-1188,3024,-1215,2844,-1215,2844,-1188xe" filled="t" fillcolor="#9BBB59" stroked="f">
                <v:path arrowok="t"/>
                <v:fill/>
              </v:shape>
            </v:group>
            <v:group style="position:absolute;left:2844;top:-1221;width:180;height:2" coordorigin="2844,-1221" coordsize="180,2">
              <v:shape style="position:absolute;left:2844;top:-1221;width:180;height:2" coordorigin="2844,-1221" coordsize="180,0" path="m2844,-1221l3024,-1221e" filled="f" stroked="t" strokeweight=".74215pt" strokecolor="#8064A2">
                <v:path arrowok="t"/>
              </v:shape>
            </v:group>
            <v:group style="position:absolute;left:2844;top:-1247;width:180;height:2" coordorigin="2844,-1247" coordsize="180,2">
              <v:shape style="position:absolute;left:2844;top:-1247;width:180;height:2" coordorigin="2844,-1247" coordsize="180,0" path="m2844,-1247l3024,-1247e" filled="f" stroked="t" strokeweight="2.02645pt" strokecolor="#4BACC6">
                <v:path arrowok="t"/>
              </v:shape>
              <v:shape style="position:absolute;left:1333;top:-772;width:3306;height:587" type="#_x0000_t75">
                <v:imagedata r:id="rId15" o:title=""/>
              </v:shape>
            </v:group>
            <v:group style="position:absolute;left:1322;top:-3019;width:4373;height:2879" coordorigin="1322,-3019" coordsize="4373,2879">
              <v:shape style="position:absolute;left:1322;top:-3019;width:4373;height:2879" coordorigin="1322,-3019" coordsize="4373,2879" path="m1322,-3019l5695,-3019e" filled="f" stroked="t" strokeweight="17.606385pt" strokecolor="#D9D9D9">
                <v:path arrowok="t"/>
              </v:shape>
              <v:shape style="position:absolute;left:1322;top:-3019;width:4373;height:2879" coordorigin="1322,-3019" coordsize="4373,2879" path="m1322,-140l1322,-3019e" filled="f" stroked="t" strokeweight="17.606385pt" strokecolor="#D9D9D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0pt;margin-top:0pt;width:612pt;height:792pt;mso-position-horizontal-relative:page;mso-position-vertical-relative:page;z-index:-839" coordorigin="0,0" coordsize="12240,15840">
            <v:group style="position:absolute;left:6664;top:1252;width:4375;height:2873" coordorigin="6664,1252" coordsize="4375,2873">
              <v:shape style="position:absolute;left:6664;top:1252;width:4375;height:2873" coordorigin="6664,1252" coordsize="4375,2873" path="m6664,1252l11039,1252,11039,4124,6664,4124,6664,1252e" filled="t" fillcolor="#FFFFFF" stroked="f">
                <v:path arrowok="t"/>
                <v:fill/>
              </v:shape>
            </v:group>
            <v:group style="position:absolute;left:7019;top:1316;width:3964;height:1911" coordorigin="7019,1316" coordsize="3964,1911">
              <v:shape style="position:absolute;left:7019;top:1316;width:3964;height:1911" coordorigin="7019,1316" coordsize="3964,1911" path="m7019,3227l10983,3227,10983,1316,7019,1316,7019,3227xe" filled="t" fillcolor="#FFFFFF" stroked="f">
                <v:path arrowok="t"/>
                <v:fill/>
              </v:shape>
            </v:group>
            <v:group style="position:absolute;left:7021;top:1247;width:4013;height:242" coordorigin="7021,1247" coordsize="4013,242">
              <v:shape style="position:absolute;left:7021;top:1247;width:4013;height:242" coordorigin="7021,1247" coordsize="4013,242" path="m7021,1357l11034,1357,11034,1599,7021,1599,7021,1357e" filled="t" fillcolor="#868686" stroked="f">
                <v:path arrowok="t"/>
                <v:fill/>
              </v:shape>
            </v:group>
            <v:group style="position:absolute;left:7128;top:3206;width:146;height:41" coordorigin="7128,3206" coordsize="146,41">
              <v:shape style="position:absolute;left:7128;top:3206;width:146;height:41" coordorigin="7128,3206" coordsize="146,41" path="m7128,3247l7274,3247,7274,3206,7128,3206,7128,3247xe" filled="t" fillcolor="#BFBFBF" stroked="f">
                <v:path arrowok="t"/>
                <v:fill/>
              </v:shape>
            </v:group>
            <v:group style="position:absolute;left:7488;top:3193;width:146;height:49" coordorigin="7488,3193" coordsize="146,49">
              <v:shape style="position:absolute;left:7488;top:3193;width:146;height:49" coordorigin="7488,3193" coordsize="146,49" path="m7488,3242l7633,3242,7633,3193,7488,3193,7488,3242xe" filled="t" fillcolor="#BFBFBF" stroked="f">
                <v:path arrowok="t"/>
                <v:fill/>
              </v:shape>
            </v:group>
            <v:group style="position:absolute;left:7847;top:3082;width:146;height:2" coordorigin="7847,3082" coordsize="146,2">
              <v:shape style="position:absolute;left:7847;top:3082;width:146;height:2" coordorigin="7847,3082" coordsize="146,0" path="m7847,3082l7993,3082e" filled="f" stroked="t" strokeweight="3.9529pt" strokecolor="#BFBFBF">
                <v:path arrowok="t"/>
              </v:shape>
            </v:group>
            <v:group style="position:absolute;left:8207;top:3203;width:146;height:2" coordorigin="8207,3203" coordsize="146,2">
              <v:shape style="position:absolute;left:8207;top:3203;width:146;height:2" coordorigin="8207,3203" coordsize="146,0" path="m8207,3203l8352,3203e" filled="f" stroked="t" strokeweight="4.381pt" strokecolor="#BFBFBF">
                <v:path arrowok="t"/>
              </v:shape>
            </v:group>
            <v:group style="position:absolute;left:8930;top:2846;width:141;height:300" coordorigin="8930,2846" coordsize="141,300">
              <v:shape style="position:absolute;left:8930;top:2846;width:141;height:300" coordorigin="8930,2846" coordsize="141,300" path="m9072,2846l8930,2846,8930,3146,9072,3146,9072,2846e" filled="t" fillcolor="#BFBFBF" stroked="f">
                <v:path arrowok="t"/>
                <v:fill/>
              </v:shape>
            </v:group>
            <v:group style="position:absolute;left:9290;top:3148;width:141;height:2" coordorigin="9290,3148" coordsize="141,2">
              <v:shape style="position:absolute;left:9290;top:3148;width:141;height:2" coordorigin="9290,3148" coordsize="141,0" path="m9290,3148l9431,3148e" filled="f" stroked="t" strokeweight="4.595050pt" strokecolor="#BFBFBF">
                <v:path arrowok="t"/>
              </v:shape>
            </v:group>
            <v:group style="position:absolute;left:9650;top:3131;width:146;height:2" coordorigin="9650,3131" coordsize="146,2">
              <v:shape style="position:absolute;left:9650;top:3131;width:146;height:2" coordorigin="9650,3131" coordsize="146,0" path="m9650,3131l9795,3131e" filled="f" stroked="t" strokeweight="3.73885pt" strokecolor="#BFBFBF">
                <v:path arrowok="t"/>
              </v:shape>
            </v:group>
            <v:group style="position:absolute;left:10369;top:3026;width:146;height:111" coordorigin="10369,3026" coordsize="146,111">
              <v:shape style="position:absolute;left:10369;top:3026;width:146;height:111" coordorigin="10369,3026" coordsize="146,111" path="m10514,3026l10369,3026,10369,3137,10514,3137,10514,3026e" filled="t" fillcolor="#BFBFBF" stroked="f">
                <v:path arrowok="t"/>
                <v:fill/>
              </v:shape>
            </v:group>
            <v:group style="position:absolute;left:10728;top:2606;width:146;height:415" coordorigin="10728,2606" coordsize="146,415">
              <v:shape style="position:absolute;left:10728;top:2606;width:146;height:415" coordorigin="10728,2606" coordsize="146,415" path="m10874,2606l10728,2606,10728,3022,10874,3022,10874,2606e" filled="t" fillcolor="#BFBFBF" stroked="f">
                <v:path arrowok="t"/>
                <v:fill/>
              </v:shape>
            </v:group>
            <v:group style="position:absolute;left:7128;top:3158;width:146;height:70" coordorigin="7128,3158" coordsize="146,70">
              <v:shape style="position:absolute;left:7128;top:3158;width:146;height:70" coordorigin="7128,3158" coordsize="146,70" path="m7128,3228l7274,3228,7274,3158,7128,3158,7128,3228xe" filled="t" fillcolor="#BFBFBF" stroked="f">
                <v:path arrowok="t"/>
                <v:fill/>
              </v:shape>
            </v:group>
            <v:group style="position:absolute;left:7488;top:3123;width:146;height:88" coordorigin="7488,3123" coordsize="146,88">
              <v:shape style="position:absolute;left:7488;top:3123;width:146;height:88" coordorigin="7488,3123" coordsize="146,88" path="m7488,3211l7633,3211,7633,3123,7488,3123,7488,3211xe" filled="t" fillcolor="#BFBFBF" stroked="f">
                <v:path arrowok="t"/>
                <v:fill/>
              </v:shape>
            </v:group>
            <v:group style="position:absolute;left:7847;top:2928;width:146;height:116" coordorigin="7847,2928" coordsize="146,116">
              <v:shape style="position:absolute;left:7847;top:2928;width:146;height:116" coordorigin="7847,2928" coordsize="146,116" path="m7993,2928l7847,2928,7847,3043,7993,3043,7993,2928e" filled="t" fillcolor="#BFBFBF" stroked="f">
                <v:path arrowok="t"/>
                <v:fill/>
              </v:shape>
            </v:group>
            <v:group style="position:absolute;left:8207;top:3073;width:146;height:107" coordorigin="8207,3073" coordsize="146,107">
              <v:shape style="position:absolute;left:8207;top:3073;width:146;height:107" coordorigin="8207,3073" coordsize="146,107" path="m8352,3073l8207,3073,8207,3180,8352,3180,8352,3073e" filled="t" fillcolor="#BFBFBF" stroked="f">
                <v:path arrowok="t"/>
                <v:fill/>
              </v:shape>
            </v:group>
            <v:group style="position:absolute;left:8571;top:3133;width:141;height:94" coordorigin="8571,3133" coordsize="141,94">
              <v:shape style="position:absolute;left:8571;top:3133;width:141;height:94" coordorigin="8571,3133" coordsize="141,94" path="m8571,3227l8712,3227,8712,3133,8571,3133,8571,3227xe" filled="t" fillcolor="#BFBFBF" stroked="f">
                <v:path arrowok="t"/>
                <v:fill/>
              </v:shape>
            </v:group>
            <v:group style="position:absolute;left:8930;top:2397;width:141;height:450" coordorigin="8930,2397" coordsize="141,450">
              <v:shape style="position:absolute;left:8930;top:2397;width:141;height:450" coordorigin="8930,2397" coordsize="141,450" path="m9072,2397l8930,2397,8930,2846,9072,2846,9072,2397e" filled="t" fillcolor="#BFBFBF" stroked="f">
                <v:path arrowok="t"/>
                <v:fill/>
              </v:shape>
            </v:group>
            <v:group style="position:absolute;left:9290;top:2953;width:141;height:150" coordorigin="9290,2953" coordsize="141,150">
              <v:shape style="position:absolute;left:9290;top:2953;width:141;height:150" coordorigin="9290,2953" coordsize="141,150" path="m9431,2953l9290,2953,9290,3103,9431,3103,9431,2953e" filled="t" fillcolor="#BFBFBF" stroked="f">
                <v:path arrowok="t"/>
                <v:fill/>
              </v:shape>
            </v:group>
            <v:group style="position:absolute;left:9650;top:2983;width:146;height:111" coordorigin="9650,2983" coordsize="146,111">
              <v:shape style="position:absolute;left:9650;top:2983;width:146;height:111" coordorigin="9650,2983" coordsize="146,111" path="m9795,2983l9650,2983,9650,3094,9795,3094,9795,2983e" filled="t" fillcolor="#BFBFBF" stroked="f">
                <v:path arrowok="t"/>
                <v:fill/>
              </v:shape>
            </v:group>
            <v:group style="position:absolute;left:10009;top:3225;width:146;height:2" coordorigin="10009,3225" coordsize="146,2">
              <v:shape style="position:absolute;left:10009;top:3225;width:146;height:2" coordorigin="10009,3225" coordsize="146,0" path="m10009,3225l10155,3225e" filled="f" stroked="t" strokeweight="2.88265pt" strokecolor="#BFBFBF">
                <v:path arrowok="t"/>
              </v:shape>
            </v:group>
            <v:group style="position:absolute;left:10369;top:2868;width:146;height:158" coordorigin="10369,2868" coordsize="146,158">
              <v:shape style="position:absolute;left:10369;top:2868;width:146;height:158" coordorigin="10369,2868" coordsize="146,158" path="m10514,2868l10369,2868,10369,3026,10514,3026,10514,2868e" filled="t" fillcolor="#BFBFBF" stroked="f">
                <v:path arrowok="t"/>
                <v:fill/>
              </v:shape>
            </v:group>
            <v:group style="position:absolute;left:10728;top:2166;width:146;height:441" coordorigin="10728,2166" coordsize="146,441">
              <v:shape style="position:absolute;left:10728;top:2166;width:146;height:441" coordorigin="10728,2166" coordsize="146,441" path="m10874,2166l10728,2166,10728,2606,10874,2606,10874,2166e" filled="t" fillcolor="#BFBFBF" stroked="f">
                <v:path arrowok="t"/>
                <v:fill/>
              </v:shape>
            </v:group>
            <v:group style="position:absolute;left:8068;top:3266;width:352;height:135" coordorigin="8068,3266" coordsize="352,135">
              <v:shape style="position:absolute;left:8068;top:3266;width:352;height:135" coordorigin="8068,3266" coordsize="352,135" path="m8068,3266l8420,3266,8420,3401,8068,3401,8068,3266e" filled="t" fillcolor="#000000" stroked="f">
                <v:path arrowok="t"/>
                <v:fill/>
              </v:shape>
            </v:group>
            <v:group style="position:absolute;left:8428;top:3257;width:352;height:143" coordorigin="8428,3257" coordsize="352,143">
              <v:shape style="position:absolute;left:8428;top:3257;width:352;height:143" coordorigin="8428,3257" coordsize="352,143" path="m8428,3257l8780,3257,8780,3401,8428,3401,8428,3257e" filled="t" fillcolor="#000000" stroked="f">
                <v:path arrowok="t"/>
                <v:fill/>
              </v:shape>
            </v:group>
            <v:group style="position:absolute;left:8788;top:3120;width:352;height:280" coordorigin="8788,3120" coordsize="352,280">
              <v:shape style="position:absolute;left:8788;top:3120;width:352;height:280" coordorigin="8788,3120" coordsize="352,280" path="m8788,3120l9140,3120,9140,3401,8788,3401,8788,3120e" filled="t" fillcolor="#000000" stroked="f">
                <v:path arrowok="t"/>
                <v:fill/>
              </v:shape>
            </v:group>
            <v:group style="position:absolute;left:9147;top:3266;width:352;height:135" coordorigin="9147,3266" coordsize="352,135">
              <v:shape style="position:absolute;left:9147;top:3266;width:352;height:135" coordorigin="9147,3266" coordsize="352,135" path="m9147,3266l9499,3266,9499,3401,9147,3401,9147,3266e" filled="t" fillcolor="#000000" stroked="f">
                <v:path arrowok="t"/>
                <v:fill/>
              </v:shape>
            </v:group>
            <v:group style="position:absolute;left:9507;top:3317;width:352;height:83" coordorigin="9507,3317" coordsize="352,83">
              <v:shape style="position:absolute;left:9507;top:3317;width:352;height:83" coordorigin="9507,3317" coordsize="352,83" path="m9507,3317l9859,3317,9859,3401,9507,3401,9507,3317e" filled="t" fillcolor="#000000" stroked="f">
                <v:path arrowok="t"/>
                <v:fill/>
              </v:shape>
            </v:group>
            <v:group style="position:absolute;left:9866;top:3146;width:352;height:255" coordorigin="9866,3146" coordsize="352,255">
              <v:shape style="position:absolute;left:9866;top:3146;width:352;height:255" coordorigin="9866,3146" coordsize="352,255" path="m9866,3146l10218,3146,10218,3401,9866,3401,9866,3146e" filled="t" fillcolor="#000000" stroked="f">
                <v:path arrowok="t"/>
                <v:fill/>
              </v:shape>
            </v:group>
            <v:group style="position:absolute;left:10230;top:3193;width:352;height:208" coordorigin="10230,3193" coordsize="352,208">
              <v:shape style="position:absolute;left:10230;top:3193;width:352;height:208" coordorigin="10230,3193" coordsize="352,208" path="m10230,3193l10582,3193,10582,3401,10230,3401,10230,3193e" filled="t" fillcolor="#000000" stroked="f">
                <v:path arrowok="t"/>
                <v:fill/>
              </v:shape>
            </v:group>
            <v:group style="position:absolute;left:10590;top:3167;width:352;height:233" coordorigin="10590,3167" coordsize="352,233">
              <v:shape style="position:absolute;left:10590;top:3167;width:352;height:233" coordorigin="10590,3167" coordsize="352,233" path="m10590,3167l10942,3167,10942,3401,10590,3401,10590,3167e" filled="t" fillcolor="#000000" stroked="f">
                <v:path arrowok="t"/>
                <v:fill/>
              </v:shape>
            </v:group>
            <v:group style="position:absolute;left:10949;top:3274;width:34;height:126" coordorigin="10949,3274" coordsize="34,126">
              <v:shape style="position:absolute;left:10949;top:3274;width:34;height:126" coordorigin="10949,3274" coordsize="34,126" path="m10949,3274l10983,3274,10983,3401,10949,3401,10949,3274e" filled="t" fillcolor="#000000" stroked="f">
                <v:path arrowok="t"/>
                <v:fill/>
              </v:shape>
            </v:group>
            <v:group style="position:absolute;left:8068;top:3052;width:352;height:349" coordorigin="8068,3052" coordsize="352,349">
              <v:shape style="position:absolute;left:8068;top:3052;width:352;height:349" coordorigin="8068,3052" coordsize="352,349" path="m8068,3052l8420,3052,8420,3401,8068,3401,8068,3052e" filled="t" fillcolor="#000000" stroked="f">
                <v:path arrowok="t"/>
                <v:fill/>
              </v:shape>
            </v:group>
            <v:group style="position:absolute;left:7188;top:2876;width:2113;height:352" coordorigin="7188,2876" coordsize="2113,352">
              <v:shape style="position:absolute;left:7188;top:2876;width:2113;height:352" coordorigin="7188,2876" coordsize="2113,352" path="m7188,2876l9301,2876,9301,3228,7188,3228,7188,2876xe" filled="t" fillcolor="#000000" stroked="f">
                <v:path arrowok="t"/>
                <v:fill/>
              </v:shape>
            </v:group>
            <v:group style="position:absolute;left:8428;top:3099;width:352;height:302" coordorigin="8428,3099" coordsize="352,302">
              <v:shape style="position:absolute;left:8428;top:3099;width:352;height:302" coordorigin="8428,3099" coordsize="352,302" path="m8428,3099l8780,3099,8780,3401,8428,3401,8428,3099e" filled="t" fillcolor="#000000" stroked="f">
                <v:path arrowok="t"/>
                <v:fill/>
              </v:shape>
            </v:group>
            <v:group style="position:absolute;left:7548;top:2923;width:2113;height:352" coordorigin="7548,2923" coordsize="2113,352">
              <v:shape style="position:absolute;left:7548;top:2923;width:2113;height:352" coordorigin="7548,2923" coordsize="2113,352" path="m7548,2923l9660,2923,9660,3275,7548,3275,7548,2923xe" filled="t" fillcolor="#000000" stroked="f">
                <v:path arrowok="t"/>
                <v:fill/>
              </v:shape>
            </v:group>
            <v:group style="position:absolute;left:8788;top:2902;width:352;height:499" coordorigin="8788,2902" coordsize="352,499">
              <v:shape style="position:absolute;left:8788;top:2902;width:352;height:499" coordorigin="8788,2902" coordsize="352,499" path="m8788,2902l9140,2902,9140,3401,8788,3401,8788,2902e" filled="t" fillcolor="#000000" stroked="f">
                <v:path arrowok="t"/>
                <v:fill/>
              </v:shape>
            </v:group>
            <v:group style="position:absolute;left:7907;top:2726;width:2113;height:352" coordorigin="7907,2726" coordsize="2113,352">
              <v:shape style="position:absolute;left:7907;top:2726;width:2113;height:352" coordorigin="7907,2726" coordsize="2113,352" path="m7907,2726l10020,2726,10020,3078,7907,3078,7907,2726xe" filled="t" fillcolor="#000000" stroked="f">
                <v:path arrowok="t"/>
                <v:fill/>
              </v:shape>
            </v:group>
            <v:group style="position:absolute;left:9147;top:2975;width:352;height:426" coordorigin="9147,2975" coordsize="352,426">
              <v:shape style="position:absolute;left:9147;top:2975;width:352;height:426" coordorigin="9147,2975" coordsize="352,426" path="m9147,2975l9499,2975,9499,3401,9147,3401,9147,2975e" filled="t" fillcolor="#000000" stroked="f">
                <v:path arrowok="t"/>
                <v:fill/>
              </v:shape>
            </v:group>
            <v:group style="position:absolute;left:8267;top:2799;width:2113;height:352" coordorigin="8267,2799" coordsize="2113,352">
              <v:shape style="position:absolute;left:8267;top:2799;width:2113;height:352" coordorigin="8267,2799" coordsize="2113,352" path="m8267,2799l10380,2799,10380,3151,8267,3151,8267,2799xe" filled="t" fillcolor="#000000" stroked="f">
                <v:path arrowok="t"/>
                <v:fill/>
              </v:shape>
            </v:group>
            <v:group style="position:absolute;left:9507;top:3094;width:352;height:306" coordorigin="9507,3094" coordsize="352,306">
              <v:shape style="position:absolute;left:9507;top:3094;width:352;height:306" coordorigin="9507,3094" coordsize="352,306" path="m9507,3094l9859,3094,9859,3401,9507,3401,9507,3094e" filled="t" fillcolor="#000000" stroked="f">
                <v:path arrowok="t"/>
                <v:fill/>
              </v:shape>
            </v:group>
            <v:group style="position:absolute;left:8626;top:2918;width:2113;height:352" coordorigin="8626,2918" coordsize="2113,352">
              <v:shape style="position:absolute;left:8626;top:2918;width:2113;height:352" coordorigin="8626,2918" coordsize="2113,352" path="m8626,2918l10739,2918,10739,3271,8626,3271,8626,2918xe" filled="t" fillcolor="#000000" stroked="f">
                <v:path arrowok="t"/>
                <v:fill/>
              </v:shape>
            </v:group>
            <v:group style="position:absolute;left:9866;top:2320;width:352;height:1081" coordorigin="9866,2320" coordsize="352,1081">
              <v:shape style="position:absolute;left:9866;top:2320;width:352;height:1081" coordorigin="9866,2320" coordsize="352,1081" path="m9866,2320l10218,2320,10218,3401,9866,3401,9866,2320e" filled="t" fillcolor="#000000" stroked="f">
                <v:path arrowok="t"/>
                <v:fill/>
              </v:shape>
            </v:group>
            <v:group style="position:absolute;left:8986;top:2144;width:1997;height:352" coordorigin="8986,2144" coordsize="1997,352">
              <v:shape style="position:absolute;left:8986;top:2144;width:1997;height:352" coordorigin="8986,2144" coordsize="1997,352" path="m8986,2144l10983,2144,10983,2496,8986,2496,8986,2144e" filled="t" fillcolor="#000000" stroked="f">
                <v:path arrowok="t"/>
                <v:fill/>
              </v:shape>
            </v:group>
            <v:group style="position:absolute;left:10230;top:2910;width:352;height:490" coordorigin="10230,2910" coordsize="352,490">
              <v:shape style="position:absolute;left:10230;top:2910;width:352;height:490" coordorigin="10230,2910" coordsize="352,490" path="m10230,2910l10582,2910,10582,3401,10230,3401,10230,2910e" filled="t" fillcolor="#000000" stroked="f">
                <v:path arrowok="t"/>
                <v:fill/>
              </v:shape>
            </v:group>
            <v:group style="position:absolute;left:9350;top:2734;width:1633;height:352" coordorigin="9350,2734" coordsize="1633,352">
              <v:shape style="position:absolute;left:9350;top:2734;width:1633;height:352" coordorigin="9350,2734" coordsize="1633,352" path="m9350,2734l10983,2734,10983,3086,9350,3086,9350,2734e" filled="t" fillcolor="#000000" stroked="f">
                <v:path arrowok="t"/>
                <v:fill/>
              </v:shape>
            </v:group>
            <v:group style="position:absolute;left:10590;top:2928;width:352;height:473" coordorigin="10590,2928" coordsize="352,473">
              <v:shape style="position:absolute;left:10590;top:2928;width:352;height:473" coordorigin="10590,2928" coordsize="352,473" path="m10590,2928l10942,2928,10942,3401,10590,3401,10590,2928e" filled="t" fillcolor="#000000" stroked="f">
                <v:path arrowok="t"/>
                <v:fill/>
              </v:shape>
            </v:group>
            <v:group style="position:absolute;left:9709;top:2751;width:1274;height:352" coordorigin="9709,2751" coordsize="1274,352">
              <v:shape style="position:absolute;left:9709;top:2751;width:1274;height:352" coordorigin="9709,2751" coordsize="1274,352" path="m9709,2751l10983,2751,10983,3104,9709,3104,9709,2751e" filled="t" fillcolor="#000000" stroked="f">
                <v:path arrowok="t"/>
                <v:fill/>
              </v:shape>
            </v:group>
            <v:group style="position:absolute;left:10949;top:3167;width:34;height:233" coordorigin="10949,3167" coordsize="34,233">
              <v:shape style="position:absolute;left:10949;top:3167;width:34;height:233" coordorigin="10949,3167" coordsize="34,233" path="m10949,3167l10983,3167,10983,3401,10949,3401,10949,3167e" filled="t" fillcolor="#000000" stroked="f">
                <v:path arrowok="t"/>
                <v:fill/>
              </v:shape>
            </v:group>
            <v:group style="position:absolute;left:10069;top:2991;width:914;height:352" coordorigin="10069,2991" coordsize="914,352">
              <v:shape style="position:absolute;left:10069;top:2991;width:914;height:352" coordorigin="10069,2991" coordsize="914,352" path="m10069,2991l10983,2991,10983,3343,10069,3343,10069,2991e" filled="t" fillcolor="#000000" stroked="f">
                <v:path arrowok="t"/>
                <v:fill/>
              </v:shape>
            </v:group>
            <v:group style="position:absolute;left:10429;top:2868;width:26;height:2" coordorigin="10429,2868" coordsize="26,2">
              <v:shape style="position:absolute;left:10429;top:2868;width:26;height:2" coordorigin="10429,2868" coordsize="26,0" path="m10429,2868l10454,2868e" filled="t" fillcolor="#000000" stroked="f">
                <v:path arrowok="t"/>
                <v:fill/>
              </v:shape>
            </v:group>
            <v:group style="position:absolute;left:10429;top:2692;width:554;height:352" coordorigin="10429,2692" coordsize="554,352">
              <v:shape style="position:absolute;left:10429;top:2692;width:554;height:352" coordorigin="10429,2692" coordsize="554,352" path="m10429,2692l10983,2692,10983,3044,10429,3044,10429,2692e" filled="t" fillcolor="#000000" stroked="f">
                <v:path arrowok="t"/>
                <v:fill/>
              </v:shape>
            </v:group>
            <v:group style="position:absolute;left:10788;top:1557;width:195;height:352" coordorigin="10788,1557" coordsize="195,352">
              <v:shape style="position:absolute;left:10788;top:1557;width:195;height:352" coordorigin="10788,1557" coordsize="195,352" path="m10788,1557l10983,1557,10983,1909,10788,1909,10788,1557e" filled="t" fillcolor="#000000" stroked="f">
                <v:path arrowok="t"/>
                <v:fill/>
              </v:shape>
            </v:group>
            <v:group style="position:absolute;left:6995;top:1247;width:2113;height:242" coordorigin="6995,1247" coordsize="2113,242">
              <v:shape style="position:absolute;left:6995;top:1247;width:2113;height:242" coordorigin="6995,1247" coordsize="2113,242" path="m6995,1357l9108,1357,9108,1599,6995,1599,6995,1357e" filled="t" fillcolor="#868686" stroked="f">
                <v:path arrowok="t"/>
                <v:fill/>
              </v:shape>
              <v:shape style="position:absolute;left:6669;top:3227;width:4151;height:1073" type="#_x0000_t75">
                <v:imagedata r:id="rId16" o:title=""/>
              </v:shape>
            </v:group>
            <v:group style="position:absolute;left:6666;top:1249;width:4373;height:2879" coordorigin="6666,1249" coordsize="4373,2879">
              <v:shape style="position:absolute;left:6666;top:1249;width:4373;height:2879" coordorigin="6666,1249" coordsize="4373,2879" path="m6666,1249l11039,1249e" filled="f" stroked="t" strokeweight="17.606385pt" strokecolor="#868686">
                <v:path arrowok="t"/>
              </v:shape>
              <v:shape style="position:absolute;left:6666;top:1249;width:4373;height:2879" coordorigin="6666,1249" coordsize="4373,2879" path="m6666,4128l6666,1249e" filled="f" stroked="t" strokeweight="17.606385pt" strokecolor="#868686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3: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Frequen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17" w:right="-2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feedback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ginning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simple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concepts,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complicated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progresses.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7" w:right="377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4.1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  <w:b/>
          <w:bCs/>
        </w:rPr>
        <w:t>Dataset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0" w:right="-54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dataset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consists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time-stamped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dents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technical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issues.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77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students,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-based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questions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skills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geometric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measurement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scribed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ranges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(out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20)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7.81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4.36.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7" w:right="-1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88,458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dataset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117" w:right="-46" w:firstLine="-1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1,510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sessions,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times.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fram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ork,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ginning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iteration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skill,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skills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gradually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later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frequen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depicted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dominated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ements.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boxplot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7" w:right="-54" w:firstLine="-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participated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(77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pipeline.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dataset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attempts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(sequence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actions)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struggle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attempt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answers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attempts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rich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studying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students’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mance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decided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incorporate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attempt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accepts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boxplot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7" w:right="2745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4.2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Experimental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7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  <w:b/>
          <w:bCs/>
        </w:rPr>
        <w:t>Setup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2" w:right="-22" w:firstLine="-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(80%)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(20%)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erification.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discretization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phase,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-and-filler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6" w:after="0" w:line="240" w:lineRule="auto"/>
        <w:ind w:left="67" w:right="1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4: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Boxplot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9" w:right="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multinomial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ariables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phase,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multinomial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elopment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(80%)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HMMs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represent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w-performing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phase,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elihood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students’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uild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held-out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(20%)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" w:right="387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4.3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  <w:b/>
          <w:bCs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9" w:right="50" w:firstLine="-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implementations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described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viously–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high-performing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6" w:after="0" w:line="223" w:lineRule="auto"/>
        <w:ind w:left="209" w:right="45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</w:rPr>
        <w:t>•</w:t>
      </w:r>
      <w:r>
        <w:rPr>
          <w:rFonts w:ascii="メイリオ" w:hAnsi="メイリオ" w:cs="メイリオ" w:eastAsia="メイリオ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hidden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memory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information).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aluates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discretization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descretized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Gaussian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Mixture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16" w:lineRule="auto"/>
        <w:ind w:left="209" w:right="45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</w:rPr>
        <w:t>•</w:t>
      </w:r>
      <w:r>
        <w:rPr>
          <w:rFonts w:ascii="メイリオ" w:hAnsi="メイリオ" w:cs="メイリオ" w:eastAsia="メイリオ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メイリオ" w:hAnsi="メイリオ" w:cs="メイリオ" w:eastAsia="メイリオ"/>
          <w:sz w:val="14"/>
          <w:szCs w:val="14"/>
          <w:spacing w:val="10"/>
          <w:w w:val="100"/>
          <w:i/>
          <w:position w:val="7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learns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best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states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training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xamples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Hiera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chical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Dirichlet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[7].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" w:right="109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Additionall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0" w:after="0" w:line="220" w:lineRule="auto"/>
        <w:ind w:left="209" w:right="46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</w:rPr>
        <w:t>•</w:t>
      </w:r>
      <w:r>
        <w:rPr>
          <w:rFonts w:ascii="メイリオ" w:hAnsi="メイリオ" w:cs="メイリオ" w:eastAsia="メイリオ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Success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ailure: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binary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success-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passed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mini-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attempt.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4" w:lineRule="auto"/>
        <w:ind w:left="209" w:right="46" w:firstLine="-18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メイリオ" w:hAnsi="メイリオ" w:cs="メイリオ" w:eastAsia="メイリオ"/>
          <w:sz w:val="20"/>
          <w:szCs w:val="20"/>
          <w:spacing w:val="0"/>
          <w:w w:val="100"/>
          <w:i/>
        </w:rPr>
        <w:t>•</w:t>
      </w:r>
      <w:r>
        <w:rPr>
          <w:rFonts w:ascii="メイリオ" w:hAnsi="メイリオ" w:cs="メイリオ" w:eastAsia="メイリオ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Length: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normal-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ized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lengths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right="49" w:firstLine="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5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summarizes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compare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predictions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popular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metrics: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Pearson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product-moment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correlation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Spearman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correlation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ρ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absolute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(MAE)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root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squared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(RMSE).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performing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9" w:right="73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metrics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メイリオ" w:hAnsi="メイリオ" w:cs="メイリオ" w:eastAsia="メイリオ"/>
          <w:sz w:val="14"/>
          <w:szCs w:val="14"/>
          <w:spacing w:val="10"/>
          <w:w w:val="100"/>
          <w:i/>
          <w:position w:val="7"/>
        </w:rPr>
        <w:t>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360" w:bottom="280" w:left="960" w:right="820"/>
          <w:cols w:num="2" w:equalWidth="0">
            <w:col w:w="5012" w:space="439"/>
            <w:col w:w="5009"/>
          </w:cols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4.020004" w:type="dxa"/>
      </w:tblPr>
      <w:tblGrid/>
      <w:tr>
        <w:trPr>
          <w:trHeight w:val="325" w:hRule="exact"/>
        </w:trPr>
        <w:tc>
          <w:tcPr>
            <w:tcW w:w="2317" w:type="dxa"/>
            <w:tcBorders>
              <w:top w:val="single" w:sz="6.376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edict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eatu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64" w:type="dxa"/>
            <w:tcBorders>
              <w:top w:val="single" w:sz="6.376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64" w:type="dxa"/>
            <w:tcBorders>
              <w:top w:val="single" w:sz="6.376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4"/>
                <w:i/>
              </w:rPr>
              <w:t>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0" w:type="dxa"/>
            <w:tcBorders>
              <w:top w:val="single" w:sz="6.376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MAE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3" w:type="dxa"/>
            <w:tcBorders>
              <w:top w:val="single" w:sz="6.376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RMSE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72" w:hRule="exact"/>
        </w:trPr>
        <w:tc>
          <w:tcPr>
            <w:tcW w:w="2317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Sequence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Length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(Normal)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64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0.15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64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0.35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0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2.93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3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240" w:lineRule="auto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3.61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18" w:hRule="exact"/>
        </w:trPr>
        <w:tc>
          <w:tcPr>
            <w:tcW w:w="23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Success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ailure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0.02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0.16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3.21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4.08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21" w:hRule="exact"/>
        </w:trPr>
        <w:tc>
          <w:tcPr>
            <w:tcW w:w="23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SPRING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37"/>
              </w:rPr>
              <w:t>=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4"/>
                <w:w w:val="137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37"/>
              </w:rPr>
              <w:t>=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4"/>
                <w:w w:val="137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0.17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0.25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3.60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3.10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78" w:hRule="exact"/>
        </w:trPr>
        <w:tc>
          <w:tcPr>
            <w:tcW w:w="2317" w:type="dxa"/>
            <w:tcBorders>
              <w:top w:val="nil" w:sz="6" w:space="0" w:color="auto"/>
              <w:bottom w:val="single" w:sz="6.3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SPRING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37"/>
              </w:rPr>
              <w:t>=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4"/>
                <w:w w:val="137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6"/>
                <w:w w:val="100"/>
                <w:i/>
              </w:rPr>
              <w:t> </w:t>
            </w:r>
            <w:r>
              <w:rPr>
                <w:rFonts w:ascii="メイリオ" w:hAnsi="メイリオ" w:cs="メイリオ" w:eastAsia="メイリオ"/>
                <w:sz w:val="14"/>
                <w:szCs w:val="14"/>
                <w:spacing w:val="10"/>
                <w:w w:val="100"/>
                <w:i/>
                <w:position w:val="7"/>
              </w:rPr>
              <w:t>∗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  <w:position w:val="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564" w:type="dxa"/>
            <w:tcBorders>
              <w:top w:val="nil" w:sz="6" w:space="0" w:color="auto"/>
              <w:bottom w:val="single" w:sz="6.3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0.55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64" w:type="dxa"/>
            <w:tcBorders>
              <w:top w:val="nil" w:sz="6" w:space="0" w:color="auto"/>
              <w:bottom w:val="single" w:sz="6.3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0.51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0" w:type="dxa"/>
            <w:tcBorders>
              <w:top w:val="nil" w:sz="6" w:space="0" w:color="auto"/>
              <w:bottom w:val="single" w:sz="6.3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2.84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3" w:type="dxa"/>
            <w:tcBorders>
              <w:top w:val="nil" w:sz="6" w:space="0" w:color="auto"/>
              <w:bottom w:val="single" w:sz="6.3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b/>
                <w:bCs/>
              </w:rPr>
              <w:t>3.35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117" w:right="-20" w:firstLine="-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20" w:lineRule="exact"/>
        <w:ind w:left="117" w:right="-20" w:firstLine="-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baselines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correlation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alues.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correlation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statistically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117" w:right="-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メイリオ" w:hAnsi="メイリオ" w:cs="メイリオ" w:eastAsia="メイリオ"/>
          <w:sz w:val="14"/>
          <w:szCs w:val="14"/>
          <w:spacing w:val="0"/>
          <w:w w:val="100"/>
          <w:i/>
          <w:position w:val="7"/>
        </w:rPr>
        <w:t>∗</w:t>
      </w:r>
      <w:r>
        <w:rPr>
          <w:rFonts w:ascii="メイリオ" w:hAnsi="メイリオ" w:cs="メイリオ" w:eastAsia="メイリオ"/>
          <w:sz w:val="14"/>
          <w:szCs w:val="14"/>
          <w:spacing w:val="-2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(one-sided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-test: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55,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15,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9" w:lineRule="exact"/>
        <w:ind w:left="132" w:right="-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suggests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117" w:right="4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9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メイリオ" w:hAnsi="メイリオ" w:cs="メイリオ" w:eastAsia="メイリオ"/>
          <w:sz w:val="14"/>
          <w:szCs w:val="14"/>
          <w:spacing w:val="0"/>
          <w:w w:val="100"/>
          <w:i/>
          <w:position w:val="7"/>
        </w:rPr>
        <w:t>∗</w:t>
      </w:r>
      <w:r>
        <w:rPr>
          <w:rFonts w:ascii="メイリオ" w:hAnsi="メイリオ" w:cs="メイリオ" w:eastAsia="メイリオ"/>
          <w:sz w:val="14"/>
          <w:szCs w:val="14"/>
          <w:spacing w:val="-2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posit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correlated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scores.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7" w:right="-20" w:firstLine="-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calculate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absolute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ference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predicted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paired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one-sided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-test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(n=15)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judge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ignificance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ement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baselines.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cannot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reject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null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ypothesis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baselines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Success/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ailure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26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baseline).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1" w:right="-54" w:firstLine="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conclus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clearly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0.4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ement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correlation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baseline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resulted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0.09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0.26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unclear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metric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application.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visible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systems,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replicate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datasets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continues.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7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compares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dicted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alues.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calculated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95%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confidence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plotted.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insight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distinguishing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0" w:right="-53" w:firstLine="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Up!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screenshot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2),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highest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84" w:right="1182"/>
        <w:jc w:val="center"/>
        <w:tabs>
          <w:tab w:pos="3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08.698997pt;margin-top:1.464936pt;width:133.389pt;height:.1pt;mso-position-horizontal-relative:page;mso-position-vertical-relative:paragraph;z-index:-837" coordorigin="2174,29" coordsize="2668,2">
            <v:shape style="position:absolute;left:2174;top:29;width:2668;height:2" coordorigin="2174,29" coordsize="2668,0" path="m2174,29l4842,29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Game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99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b/>
          <w:bCs/>
        </w:rPr>
        <w:t>eight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7" w:lineRule="exact"/>
        <w:ind w:left="1287" w:right="1343"/>
        <w:jc w:val="center"/>
        <w:tabs>
          <w:tab w:pos="3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08.698997pt;margin-top:1.322912pt;width:133.389pt;height:.1pt;mso-position-horizontal-relative:page;mso-position-vertical-relative:paragraph;z-index:-836" coordorigin="2174,26" coordsize="2668,2">
            <v:shape style="position:absolute;left:2174;top:26;width:2668;height:2" coordorigin="2174,26" coordsize="2668,0" path="m2174,26l4842,26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Up!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1.686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1287" w:right="1343"/>
        <w:jc w:val="center"/>
        <w:tabs>
          <w:tab w:pos="3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eeterz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1.059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1287" w:right="1343"/>
        <w:jc w:val="center"/>
        <w:tabs>
          <w:tab w:pos="3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Evil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1.053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1287" w:right="1343"/>
        <w:jc w:val="center"/>
        <w:tabs>
          <w:tab w:pos="3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0.855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1287" w:right="1343"/>
        <w:jc w:val="center"/>
        <w:tabs>
          <w:tab w:pos="3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0.417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132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20" w:lineRule="exact"/>
        <w:ind w:left="117" w:right="-19" w:firstLine="-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3: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eights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performing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2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1.1pt;height:160.8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20" w:lineRule="exact"/>
        <w:ind w:left="7" w:right="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5: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held-out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along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95%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7" w:right="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highest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distinguishing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high-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w-performing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" w:right="219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4.4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8"/>
          <w:b/>
          <w:bCs/>
        </w:rPr>
        <w:t>Discussion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8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b/>
          <w:bCs/>
        </w:rPr>
        <w:t>Limitations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right="50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aimed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xplore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eness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data-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demonstrate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eness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suggested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baselines.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significantly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correlated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true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ement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MAE.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esti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ement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mainly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dataset.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held-out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poor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successfully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finish-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raise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utility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data-dr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future.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limitation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mance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clustering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phase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(independent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ariable)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w-performance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indepen-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ariable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calculate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80%-20%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split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10-fold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alidation.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necessar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reduces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furthe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7" w:right="51" w:firstLine="-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ference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ame-l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introduce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choices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players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aligned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math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proficien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ference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mainly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mastery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major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subskills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140" w:bottom="280" w:left="960" w:right="820"/>
          <w:cols w:num="2" w:equalWidth="0">
            <w:col w:w="5014" w:space="439"/>
            <w:col w:w="500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0.81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0.11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0.66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36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S2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0.12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8"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0.12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0.08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62" w:after="0" w:line="240" w:lineRule="auto"/>
        <w:ind w:left="4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0.10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59"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0.19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6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MoveCombo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  <w:t>1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56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MoveCombo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  <w:t>2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56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MoveCombo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  <w:t>4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56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MoveCombo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  <w:t>5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0.76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0.22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0.78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36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S1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0.08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15" w:lineRule="exact"/>
        <w:ind w:left="240"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0.20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102" w:lineRule="exact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0.55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5" w:right="155"/>
        <w:jc w:val="center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0.71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11" w:right="191"/>
        <w:jc w:val="center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S2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4" w:lineRule="exact"/>
        <w:ind w:left="-28" w:right="-48"/>
        <w:jc w:val="center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  <w:position w:val="-4"/>
        </w:rPr>
        <w:t>MoveCombo</w:t>
      </w:r>
      <w:r>
        <w:rPr>
          <w:rFonts w:ascii="Courier" w:hAnsi="Courier" w:cs="Courier" w:eastAsia="Courier"/>
          <w:sz w:val="10"/>
          <w:szCs w:val="10"/>
          <w:spacing w:val="-15"/>
          <w:w w:val="91"/>
          <w:position w:val="-4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91"/>
          <w:position w:val="-4"/>
        </w:rPr>
        <w:t>0</w:t>
      </w:r>
      <w:r>
        <w:rPr>
          <w:rFonts w:ascii="Courier" w:hAnsi="Courier" w:cs="Courier" w:eastAsia="Courier"/>
          <w:sz w:val="10"/>
          <w:szCs w:val="10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0.19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8"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0.10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0.14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61" w:after="0" w:line="240" w:lineRule="auto"/>
        <w:ind w:left="76"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0.19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9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0.33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-28" w:right="394"/>
        <w:jc w:val="center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MoveCombo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91"/>
        </w:rPr>
        <w:t>2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-28" w:right="394"/>
        <w:jc w:val="center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MoveCombo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91"/>
        </w:rPr>
        <w:t>3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-28" w:right="394"/>
        <w:jc w:val="center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MoveCombo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91"/>
        </w:rPr>
        <w:t>4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74" w:right="496"/>
        <w:jc w:val="center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Failure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74" w:right="496"/>
        <w:jc w:val="center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Success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jc w:val="center"/>
        <w:spacing w:after="0"/>
        <w:sectPr>
          <w:pgSz w:w="12240" w:h="15840"/>
          <w:pgMar w:top="1200" w:bottom="280" w:left="960" w:right="820"/>
          <w:cols w:num="15" w:equalWidth="0">
            <w:col w:w="1412" w:space="457"/>
            <w:col w:w="183" w:space="904"/>
            <w:col w:w="183" w:space="233"/>
            <w:col w:w="242" w:space="89"/>
            <w:col w:w="243" w:space="386"/>
            <w:col w:w="589" w:space="462"/>
            <w:col w:w="183" w:space="112"/>
            <w:col w:w="183" w:space="465"/>
            <w:col w:w="183" w:space="457"/>
            <w:col w:w="183" w:space="0"/>
            <w:col w:w="423" w:space="277"/>
            <w:col w:w="589" w:space="31"/>
            <w:col w:w="242" w:space="89"/>
            <w:col w:w="259" w:space="369"/>
            <w:col w:w="1032"/>
          </w:cols>
        </w:sectPr>
      </w:pPr>
      <w:rPr/>
    </w:p>
    <w:p>
      <w:pPr>
        <w:spacing w:before="68" w:after="0" w:line="240" w:lineRule="auto"/>
        <w:ind w:right="-20"/>
        <w:jc w:val="righ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0.70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16"/>
        <w:jc w:val="righ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S0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33" w:after="0" w:line="240" w:lineRule="auto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0.28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4"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0.95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69" w:after="0" w:line="240" w:lineRule="auto"/>
        <w:ind w:left="71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S1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6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UseEsploda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0" w:after="0" w:line="102" w:lineRule="exact"/>
        <w:ind w:left="338"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0.29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102" w:lineRule="exact"/>
        <w:ind w:left="99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0.34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91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0.30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0.29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left="27" w:right="-20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MoveCombo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  <w:t>0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75" w:right="-20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100"/>
        </w:rPr>
        <w:t>UseGluumi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56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MoveObject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  <w:t>0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16" w:after="0" w:line="240" w:lineRule="auto"/>
        <w:ind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0.32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62" w:after="0" w:line="240" w:lineRule="auto"/>
        <w:ind w:right="-56"/>
        <w:jc w:val="left"/>
        <w:rPr>
          <w:rFonts w:ascii="Courier" w:hAnsi="Courier" w:cs="Courier" w:eastAsia="Courier"/>
          <w:sz w:val="10"/>
          <w:szCs w:val="10"/>
        </w:rPr>
      </w:pPr>
      <w:rPr/>
      <w:r>
        <w:rPr/>
        <w:br w:type="column"/>
      </w:r>
      <w:r>
        <w:rPr>
          <w:rFonts w:ascii="Courier" w:hAnsi="Courier" w:cs="Courier" w:eastAsia="Courier"/>
          <w:sz w:val="10"/>
          <w:szCs w:val="10"/>
          <w:spacing w:val="0"/>
          <w:w w:val="91"/>
        </w:rPr>
        <w:t>Failure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56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Success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89" w:after="0" w:line="240" w:lineRule="auto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S0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0.43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84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0.55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94" w:after="0" w:line="240" w:lineRule="auto"/>
        <w:ind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0.12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" w:right="-20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UseEsploda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6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MoveObject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  <w:t>0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13" w:after="0" w:line="240" w:lineRule="auto"/>
        <w:ind w:left="35" w:right="-56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0.06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</w:rPr>
        <w:t>0.31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91"/>
        </w:rPr>
        <w:t>MoveCombo</w:t>
      </w:r>
      <w:r>
        <w:rPr>
          <w:rFonts w:ascii="Courier" w:hAnsi="Courier" w:cs="Courier" w:eastAsia="Courier"/>
          <w:sz w:val="10"/>
          <w:szCs w:val="10"/>
          <w:spacing w:val="-15"/>
          <w:w w:val="91"/>
        </w:rPr>
        <w:t> 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  <w:t>5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7" w:right="-20"/>
        <w:jc w:val="left"/>
        <w:rPr>
          <w:rFonts w:ascii="Courier" w:hAnsi="Courier" w:cs="Courier" w:eastAsia="Courier"/>
          <w:sz w:val="10"/>
          <w:szCs w:val="10"/>
        </w:rPr>
      </w:pPr>
      <w:rPr/>
      <w:r>
        <w:rPr>
          <w:rFonts w:ascii="Courier" w:hAnsi="Courier" w:cs="Courier" w:eastAsia="Courier"/>
          <w:sz w:val="10"/>
          <w:szCs w:val="10"/>
          <w:spacing w:val="0"/>
          <w:w w:val="100"/>
        </w:rPr>
        <w:t>UseGluumi</w:t>
      </w:r>
      <w:r>
        <w:rPr>
          <w:rFonts w:ascii="Courier" w:hAnsi="Courier" w:cs="Courier" w:eastAsia="Courier"/>
          <w:sz w:val="10"/>
          <w:szCs w:val="1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60" w:right="820"/>
          <w:cols w:num="12" w:equalWidth="0">
            <w:col w:w="469" w:space="112"/>
            <w:col w:w="297" w:space="316"/>
            <w:col w:w="549" w:space="210"/>
            <w:col w:w="522" w:space="250"/>
            <w:col w:w="644" w:space="325"/>
            <w:col w:w="183" w:space="556"/>
            <w:col w:w="385" w:space="601"/>
            <w:col w:w="582" w:space="27"/>
            <w:col w:w="183" w:space="33"/>
            <w:col w:w="644" w:space="212"/>
            <w:col w:w="218" w:space="532"/>
            <w:col w:w="2610"/>
          </w:cols>
        </w:sectPr>
      </w:pPr>
      <w:rPr/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17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60.401104pt;margin-top:-109.295578pt;width:242.287858pt;height:104.510678pt;mso-position-horizontal-relative:page;mso-position-vertical-relative:paragraph;z-index:-835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(a)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315.274109pt;margin-top:-123.151337pt;width:242.287858pt;height:118.366655pt;mso-position-horizontal-relative:page;mso-position-vertical-relative:paragraph;z-index:-834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(b)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60" w:right="820"/>
          <w:cols w:num="2" w:equalWidth="0">
            <w:col w:w="3319" w:space="3806"/>
            <w:col w:w="3335"/>
          </w:cols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260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6: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ransition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960" w:right="820"/>
        </w:sectPr>
      </w:pPr>
      <w:rPr/>
    </w:p>
    <w:p>
      <w:pPr>
        <w:spacing w:before="36" w:after="0" w:line="220" w:lineRule="exact"/>
        <w:ind w:left="117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pipeline.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descript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insight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w-l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pat-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terns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ements.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behind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HDP-HMMs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phase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ypothesis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high-performing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w-performing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sequential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ference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learned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initial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presented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composite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Esploda</w:t>
      </w:r>
      <w:r>
        <w:rPr>
          <w:rFonts w:ascii="Courier" w:hAnsi="Courier" w:cs="Courier" w:eastAsia="Courier"/>
          <w:sz w:val="20"/>
          <w:szCs w:val="20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Gluumi</w:t>
      </w:r>
      <w:r>
        <w:rPr>
          <w:rFonts w:ascii="Courier" w:hAnsi="Courier" w:cs="Courier" w:eastAsia="Courier"/>
          <w:sz w:val="20"/>
          <w:szCs w:val="20"/>
          <w:spacing w:val="-7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objects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composite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objects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fit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composite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designated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comparison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purposes,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high-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w-performing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0.05.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8" w:lineRule="auto"/>
        <w:ind w:left="111" w:right="-62" w:firstLine="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high-performing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latent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states,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メイリオ" w:hAnsi="メイリオ" w:cs="メイリオ" w:eastAsia="メイリオ"/>
          <w:sz w:val="14"/>
          <w:szCs w:val="14"/>
          <w:spacing w:val="0"/>
          <w:w w:val="100"/>
          <w:i/>
          <w:position w:val="-3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interpreted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sequential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steps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took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solving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problem.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illus-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" w:after="0" w:line="220" w:lineRule="exact"/>
        <w:ind w:left="117" w:right="-5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70.945999pt;margin-top:41.728012pt;width:3.138pt;height:.1pt;mso-position-horizontal-relative:page;mso-position-vertical-relative:paragraph;z-index:-833" coordorigin="3419,835" coordsize="63,2">
            <v:shape style="position:absolute;left:3419;top:835;width:63;height:2" coordorigin="3419,835" coordsize="63,0" path="m3419,835l3482,83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44.416pt;margin-top:85.563011pt;width:3.138pt;height:.1pt;mso-position-horizontal-relative:page;mso-position-vertical-relative:paragraph;z-index:-832" coordorigin="2888,1711" coordsize="63,2">
            <v:shape style="position:absolute;left:2888;top:1711;width:63;height:2" coordorigin="2888,1711" coordsize="63,0" path="m2888,1711l2951,171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26.636993pt;margin-top:85.563011pt;width:3.138pt;height:.1pt;mso-position-horizontal-relative:page;mso-position-vertical-relative:paragraph;z-index:-831" coordorigin="4533,1711" coordsize="63,2">
            <v:shape style="position:absolute;left:4533;top:1711;width:63;height:2" coordorigin="4533,1711" coordsize="63,0" path="m4533,1711l4595,1711e" filled="f" stroked="t" strokeweight=".39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6a,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high-performing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x-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pected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path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</w:rPr>
        <w:t>Esploda</w:t>
      </w:r>
      <w:r>
        <w:rPr>
          <w:rFonts w:ascii="Courier" w:hAnsi="Courier" w:cs="Courier" w:eastAsia="Courier"/>
          <w:sz w:val="20"/>
          <w:szCs w:val="20"/>
          <w:spacing w:val="-7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0"/>
        </w:rPr>
        <w:t>Gluumi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5"/>
          <w:position w:val="-3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composite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objects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designated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areas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0"/>
        </w:rPr>
        <w:t>MoveCombo</w:t>
      </w:r>
      <w:r>
        <w:rPr>
          <w:rFonts w:ascii="Courier" w:hAnsi="Courier" w:cs="Courier" w:eastAsia="Courier"/>
          <w:sz w:val="20"/>
          <w:szCs w:val="20"/>
          <w:spacing w:val="-29"/>
          <w:w w:val="87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0"/>
        </w:rPr>
        <w:t>ClusterID</w:t>
      </w:r>
      <w:r>
        <w:rPr>
          <w:rFonts w:ascii="Courier" w:hAnsi="Courier" w:cs="Courier" w:eastAsia="Courier"/>
          <w:sz w:val="20"/>
          <w:szCs w:val="20"/>
          <w:spacing w:val="-6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until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success-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fully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finish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ame.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hand,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w-performing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(Figure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6b)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necessarily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xpected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path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outlier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clusters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position w:val="0"/>
        </w:rPr>
        <w:t>(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0"/>
        </w:rPr>
        <w:t>MoveObject</w:t>
      </w:r>
      <w:r>
        <w:rPr>
          <w:rFonts w:ascii="Courier" w:hAnsi="Courier" w:cs="Courier" w:eastAsia="Courier"/>
          <w:sz w:val="20"/>
          <w:szCs w:val="20"/>
          <w:spacing w:val="-20"/>
          <w:w w:val="87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0"/>
        </w:rPr>
        <w:t>0</w:t>
      </w:r>
      <w:r>
        <w:rPr>
          <w:rFonts w:ascii="Courier" w:hAnsi="Courier" w:cs="Courier" w:eastAsia="Courier"/>
          <w:sz w:val="20"/>
          <w:szCs w:val="20"/>
          <w:spacing w:val="-31"/>
          <w:w w:val="100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0"/>
        </w:rPr>
        <w:t>and</w:t>
      </w:r>
      <w:r>
        <w:rPr>
          <w:rFonts w:ascii="Courier" w:hAnsi="Courier" w:cs="Courier" w:eastAsia="Courier"/>
          <w:sz w:val="20"/>
          <w:szCs w:val="20"/>
          <w:spacing w:val="1"/>
          <w:w w:val="87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7"/>
          <w:position w:val="0"/>
        </w:rPr>
        <w:t>MoveCombo</w:t>
      </w:r>
      <w:r>
        <w:rPr>
          <w:rFonts w:ascii="Courier" w:hAnsi="Courier" w:cs="Courier" w:eastAsia="Courier"/>
          <w:sz w:val="20"/>
          <w:szCs w:val="20"/>
          <w:spacing w:val="-29"/>
          <w:w w:val="87"/>
          <w:position w:val="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across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states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w-performing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students.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7" w:right="209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  <w:b/>
          <w:bCs/>
        </w:rPr>
        <w:t>REL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95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  <w:b/>
          <w:bCs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PRIOR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ORK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7" w:right="-54" w:firstLine="-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potential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purposes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nearly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ginning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ames.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entertaining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principles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maximizing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produced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outcomes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classroom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[10,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15]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studying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crucial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understanding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future.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6" w:after="0" w:line="220" w:lineRule="exact"/>
        <w:ind w:left="1" w:right="4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numerous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attempts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community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analytic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uild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Rumble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Blo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[3]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ysics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concepts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structural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stability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children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grades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K-3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(ages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5-8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old).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Harpstead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[9]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learned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o-dimensional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xt-free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grammar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(CFG)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modified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CYK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xtract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ceptual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solutions.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performed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solutions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designers’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visioned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path.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CFG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promising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vity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logs,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particularly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characteristics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submission.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49" w:firstLine="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Crystal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Island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[20]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vironment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microbiology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middle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school.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Lester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[19]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hand-authored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dynamic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Bayesian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(DBN)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wledge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broad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components: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content,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wledge.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underlying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wledge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parameters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conditional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nodes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latent).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eighth-graders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interacting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minute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sessions.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xperimented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thresh-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discriminate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mastered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un-mastered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wledge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components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wledge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gory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(mastered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un-mastered)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fram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6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xtens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authoring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trying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data-dr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7" w:right="4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xtens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authoring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state-action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dif-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configurations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represent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interact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[1]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fractions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splitting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beams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fractional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amounts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spaceships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asteroids.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60" w:bottom="280" w:left="960" w:right="820"/>
          <w:cols w:num="2" w:equalWidth="0">
            <w:col w:w="5014" w:space="439"/>
            <w:col w:w="5007"/>
          </w:cols>
        </w:sectPr>
      </w:pPr>
      <w:rPr/>
    </w:p>
    <w:p>
      <w:pPr>
        <w:spacing w:before="70" w:after="0" w:line="220" w:lineRule="exact"/>
        <w:ind w:left="117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[14]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ensemble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combines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heuristic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search,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laborat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filtering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state-space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clustering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player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ements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history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ements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vious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[13]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xtended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former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fram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6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6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uilding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state-action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ensure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xtensibilit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9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gonBox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ement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[14].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state-action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micro-l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interactions,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particularly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representat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proficien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7" w:right="-54" w:firstLine="-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Quantum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Spect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puzzle-style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school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optics.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Eagle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[5]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(IN)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visualize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insight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students’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problem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solving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beh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vior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misconceptions.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clustering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state-action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visualization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progress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puzzle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classify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gories: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correct,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placement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rotation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puzzle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smaller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(n=10)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relationship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science-related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errors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Constructing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easily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become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intractable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Alice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eaLand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grating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straight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state-action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engineering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xtract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generalizable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136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CONCLUSIONS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FUTURE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ORK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20" w:lineRule="exact"/>
        <w:ind w:left="110" w:right="-53" w:firstLine="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cognit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study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data-dr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beh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open-ended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promising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designers,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educators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0" w:right="-53" w:firstLine="-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quantitat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interpreted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insight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Additionall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parameters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quantify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distinguishing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high-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w-performing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117" w:right="-53" w:firstLine="-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directions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discretization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sequence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Hidden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accept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input.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(high-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performing),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might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representat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approaches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werful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20" w:lineRule="exact"/>
        <w:ind w:right="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ensemble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considers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subskills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grate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post-test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right="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slot-and-filler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optimistic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proach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intrus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embedded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classroom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39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7.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1"/>
          <w:b/>
          <w:bCs/>
        </w:rPr>
        <w:t>REFERENCES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ind w:left="339" w:right="175" w:firstLine="-2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Andersen,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un-En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Apter,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Fran</w:t>
      </w:r>
      <w:r>
        <w:rPr>
          <w:rFonts w:ascii="Times New Roman" w:hAnsi="Times New Roman" w:cs="Times New Roman" w:eastAsia="Times New Roman"/>
          <w:sz w:val="20"/>
          <w:szCs w:val="20"/>
          <w:spacing w:val="-78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Bouche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-Genesse,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Zoran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2010.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Gameplay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projection.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fifth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foundations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games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1–8.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339" w:right="414" w:firstLine="-2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Manuele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ittorio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Murino,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Figueiredo.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2003.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Similarity-based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hidden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pattern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gnition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86–95.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335" w:right="59" w:firstLine="-23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Michael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Christel,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Scott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Bryan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Maher,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Sean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Brice,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Champer,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Jayapalan,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Qiaosi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Jin,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Daniel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Hausmann,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Nora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Bastida,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32" w:right="127" w:firstLine="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2012.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RumbleBlocks: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children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Games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(CGAMES),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2012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17th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IEEE,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162–166.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9" w:after="0" w:line="240" w:lineRule="auto"/>
        <w:ind w:left="100" w:right="109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Bi-Ru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Dai,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others.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2012.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35" w:right="85" w:firstLine="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map/reduce-based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dbscan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optimized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partition.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Cloud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Computing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(CLOUD),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2012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5th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IEEE,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59–66.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332" w:right="222" w:firstLine="-23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Michael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Eagle,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Elizabeth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Hicks,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Rebecca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Barnes,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Jodi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Asbell-Clar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ards.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2015.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Implicit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-Game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Interactions.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2015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Annual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Symposium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-Human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499–504.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332" w:right="49" w:firstLine="-23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Martin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Hans-Peter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Kri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gel,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83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Sander,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Xu.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1996.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density-based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noise..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Kdd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96.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226–231.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332" w:right="84" w:firstLine="-23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Emily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ox,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Sudderth,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Michael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Jordan,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HDP-HMM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persistence.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25th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hine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312–319.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333" w:right="283" w:firstLine="-23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Hall,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Eibe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Frank,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Holmes,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Bernhard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ahringer,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Reutemann,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itten.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WEKA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are: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SIGKDD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xplo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wsletter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(2009),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10–18.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339" w:right="231" w:firstLine="-2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Harpstead,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Christopher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MacLellan,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enneth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oedinger,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Myers.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2013a.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open-ended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conceptual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xtraction.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(2013).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00" w:bottom="280" w:left="960" w:right="820"/>
          <w:cols w:num="2" w:equalWidth="0">
            <w:col w:w="5014" w:space="446"/>
            <w:col w:w="5000"/>
          </w:cols>
        </w:sectPr>
      </w:pPr>
      <w:rPr/>
    </w:p>
    <w:p>
      <w:pPr>
        <w:spacing w:before="59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Harpstead,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Brad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Myers,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incent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449" w:right="-6" w:firstLine="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learning: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acilitating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SIGCHI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human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facto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systems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CM,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79–88.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3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Hofman,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Bryan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Goodwin,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Stuart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Kahl.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449" w:right="174" w:firstLine="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Re-Balancing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Assessment: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ormat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Heart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Accountabilit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(2015).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3" w:after="0" w:line="240" w:lineRule="auto"/>
        <w:ind w:left="117" w:right="-6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Laza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1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ın.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erload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America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schools.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456" w:right="325" w:firstLine="-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Center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American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ess.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Retri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om</w:t>
      </w:r>
      <w:hyperlink r:id="rId20"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</w:rPr>
          <w:t> 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</w:rPr>
          <w:t>ww</w:t>
        </w:r>
        <w:r>
          <w:rPr>
            <w:rFonts w:ascii="Times New Roman" w:hAnsi="Times New Roman" w:cs="Times New Roman" w:eastAsia="Times New Roman"/>
            <w:sz w:val="20"/>
            <w:szCs w:val="20"/>
            <w:spacing w:val="-15"/>
            <w:w w:val="100"/>
            <w:i/>
          </w:rPr>
          <w:t>w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</w:rPr>
          <w:t>.americanp</w:t>
        </w:r>
        <w:r>
          <w:rPr>
            <w:rFonts w:ascii="Times New Roman" w:hAnsi="Times New Roman" w:cs="Times New Roman" w:eastAsia="Times New Roman"/>
            <w:sz w:val="20"/>
            <w:szCs w:val="20"/>
            <w:spacing w:val="-9"/>
            <w:w w:val="100"/>
            <w:i/>
          </w:rPr>
          <w:t>r</w:t>
        </w:r>
        <w:r>
          <w:rPr>
            <w:rFonts w:ascii="Times New Roman" w:hAnsi="Times New Roman" w:cs="Times New Roman" w:eastAsia="Times New Roman"/>
            <w:sz w:val="20"/>
            <w:szCs w:val="20"/>
            <w:spacing w:val="-2"/>
            <w:w w:val="100"/>
            <w:i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</w:rPr>
          <w:t>g</w:t>
        </w:r>
        <w:r>
          <w:rPr>
            <w:rFonts w:ascii="Times New Roman" w:hAnsi="Times New Roman" w:cs="Times New Roman" w:eastAsia="Times New Roman"/>
            <w:sz w:val="20"/>
            <w:szCs w:val="20"/>
            <w:spacing w:val="-7"/>
            <w:w w:val="100"/>
            <w:i/>
          </w:rPr>
          <w:t>r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</w:rPr>
          <w:t>ess.o</w:t>
        </w:r>
        <w:r>
          <w:rPr>
            <w:rFonts w:ascii="Times New Roman" w:hAnsi="Times New Roman" w:cs="Times New Roman" w:eastAsia="Times New Roman"/>
            <w:sz w:val="20"/>
            <w:szCs w:val="20"/>
            <w:spacing w:val="-7"/>
            <w:w w:val="100"/>
            <w:i/>
          </w:rPr>
          <w:t>r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</w:rPr>
          <w:t>g/issues/education/</w:t>
        </w:r>
        <w:r>
          <w:rPr>
            <w:rFonts w:ascii="Times New Roman" w:hAnsi="Times New Roman" w:cs="Times New Roman" w:eastAsia="Times New Roman"/>
            <w:sz w:val="20"/>
            <w:szCs w:val="20"/>
            <w:spacing w:val="-7"/>
            <w:w w:val="100"/>
            <w:i/>
          </w:rPr>
          <w:t>r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</w:rPr>
          <w:t>eport/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</w:r>
      </w:hyperlink>
    </w:p>
    <w:p>
      <w:pPr>
        <w:spacing w:before="0" w:after="0" w:line="218" w:lineRule="exact"/>
        <w:ind w:left="45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2014/10/16/99073/testing-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verload-in-americas-s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hools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4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(2014).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4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13.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Seong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Jae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Lee,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un-En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Zoran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456" w:right="-4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vior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Game: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Data-Dr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Approach.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Mining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45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2014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5" w:after="0" w:line="220" w:lineRule="exact"/>
        <w:ind w:left="456" w:right="-54" w:firstLine="-3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14.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un-En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Mandel,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Butler,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Andersen,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Eleanor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O’Rour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Emma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Brunskill,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Zoran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456" w:right="-6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Predicting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player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ame: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45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ybrid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approach.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2013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4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15.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Merrilea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Mayo.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ames: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route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45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ge-scale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education?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323,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5910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(2009),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45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79–82.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5" w:after="0" w:line="220" w:lineRule="exact"/>
        <w:ind w:left="450" w:right="-39" w:firstLine="-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16.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Robert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vy,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John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Behrens,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Kristen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Dicerbo,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vy.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2012.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disc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assessment: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vidence-centered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psychometrics,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mining.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JEDM-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Educational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Mining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(2012),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11–48.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3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ary,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Diana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alsetia,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Ankit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44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ei-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Liao,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Fredrik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Manne,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Alok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Choudhary.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449" w:right="-38" w:firstLine="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2012.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scalable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parallel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DBSCAN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disjoint-set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erformance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Computin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Networkin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(SC),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45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IEEE,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1–11.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9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wrence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Rabiner,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Lee,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Juang,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ilpon.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35" w:right="185" w:firstLine="-1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1989.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recognition.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Acoustics,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Spee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Signal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ocessin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1989.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ICASSP-89.,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1989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IEEE,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3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405–408.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339" w:right="250" w:firstLine="-33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Jonathan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James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Lester.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2010.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wledge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Dynamic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Bayesian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Interact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vironments..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AIIDE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335" w:right="69" w:firstLine="-33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Jonathan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Shores,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Bradford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Mott,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James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Lester.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2010.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grating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agement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e-centered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vironments.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Intelli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utoring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Systems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166–177.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alerie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Shute,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Hansen,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Russell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Almond.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32" w:right="107" w:firstLine="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weighing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it-Or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you?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CED.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Artificial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Intelli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Education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(2008),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289.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5" w:after="0" w:line="220" w:lineRule="exact"/>
        <w:ind w:left="339" w:right="86" w:firstLine="-3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22.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alerie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Jean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Shute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entura.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2013.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Stealth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assessment: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Measuring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supporting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video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games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332" w:right="84" w:firstLine="-33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23.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alerie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Shute,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entura,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Malcolm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Bauer,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Zapata-R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era.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Melding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serious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embedded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monitor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Serious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games: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hanisms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fects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(2009),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295–321.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adhraic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Smyth.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1996.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Monte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Carlo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3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Cross-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alidation..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KDD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126–133.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332" w:right="182" w:firstLine="-33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adhraic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Smyth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others.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1997.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Clustering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hidden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Advances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neu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ocessing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systems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(1997),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648–654.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334" w:right="289" w:firstLine="-33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26.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Robert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ibshirani.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1996.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gression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shrinkage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lasso.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Royal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Societ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Series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(Methodol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gical)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(1996),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267–288.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sectPr>
      <w:pgSz w:w="12240" w:h="15840"/>
      <w:pgMar w:top="1200" w:bottom="280" w:left="960" w:right="820"/>
      <w:cols w:num="2" w:equalWidth="0">
        <w:col w:w="4995" w:space="465"/>
        <w:col w:w="50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メイリオ">
    <w:altName w:val="メイリオ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alakmasir@pitt.edu" TargetMode="External"/><Relationship Id="rId6" Type="http://schemas.openxmlformats.org/officeDocument/2006/relationships/hyperlink" Target="mailto:alakmasir@pitt.edu" TargetMode="External"/><Relationship Id="rId7" Type="http://schemas.openxmlformats.org/officeDocument/2006/relationships/hyperlink" Target="mailto:ggordon@cs.cmu.edu" TargetMode="External"/><Relationship Id="rId8" Type="http://schemas.openxmlformats.org/officeDocument/2006/relationships/hyperlink" Target="mailto:permissions@acm.org" TargetMode="External"/><Relationship Id="rId9" Type="http://schemas.openxmlformats.org/officeDocument/2006/relationships/hyperlink" Target="http://dx.doi.org/10.1145/2876034.2876038" TargetMode="External"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hyperlink" Target="http://researchnetwork.pearson.com/learning-science/insight-learning-system" TargetMode="External"/><Relationship Id="rId14" Type="http://schemas.openxmlformats.org/officeDocument/2006/relationships/hyperlink" Target="http://researchnetwork.pearson.com/learning-science/insight-learning-system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://www.americanprogress.org/issues/education/repor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Authors' choice; of terms; separated; by semicolons; include commas, within terms only; required.</cp:keywords>
  <dc:title>A Data-Driven Approach for Inferring Student Proficiency from Game Activity Logs </dc:title>
  <dcterms:created xsi:type="dcterms:W3CDTF">2016-02-18T14:44:31Z</dcterms:created>
  <dcterms:modified xsi:type="dcterms:W3CDTF">2016-02-18T14:44:31Z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LastSaved">
    <vt:filetime>2016-02-18T00:00:00Z</vt:filetime>
  </property>
</Properties>
</file>